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6B19D" w14:textId="4F1515D2" w:rsidR="009B59DF" w:rsidRPr="0069607A" w:rsidRDefault="0025623B" w:rsidP="006E0E26">
      <w:pPr>
        <w:pBdr>
          <w:bottom w:val="single" w:sz="6" w:space="1" w:color="auto"/>
        </w:pBdr>
        <w:spacing w:afterLines="50" w:after="156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Report of </w:t>
      </w:r>
      <w:r w:rsidR="00CA0EDB" w:rsidRPr="0069607A">
        <w:rPr>
          <w:rFonts w:ascii="Times New Roman" w:hAnsi="Times New Roman" w:cs="Times New Roman" w:hint="eastAsia"/>
          <w:b/>
          <w:sz w:val="28"/>
        </w:rPr>
        <w:t>L</w:t>
      </w:r>
      <w:r w:rsidR="00CA0EDB" w:rsidRPr="0069607A">
        <w:rPr>
          <w:rFonts w:ascii="Times New Roman" w:hAnsi="Times New Roman" w:cs="Times New Roman"/>
          <w:b/>
          <w:sz w:val="28"/>
        </w:rPr>
        <w:t xml:space="preserve">ab </w:t>
      </w:r>
      <w:r w:rsidR="00F24DBF">
        <w:rPr>
          <w:rFonts w:ascii="Times New Roman" w:hAnsi="Times New Roman" w:cs="Times New Roman"/>
          <w:b/>
          <w:sz w:val="28"/>
        </w:rPr>
        <w:t>3</w:t>
      </w:r>
      <w:r w:rsidR="00CA0EDB" w:rsidRPr="0069607A">
        <w:rPr>
          <w:rFonts w:ascii="Times New Roman" w:hAnsi="Times New Roman" w:cs="Times New Roman"/>
          <w:b/>
          <w:sz w:val="28"/>
        </w:rPr>
        <w:t xml:space="preserve">. </w:t>
      </w:r>
      <w:r w:rsidR="00F24DBF">
        <w:rPr>
          <w:rFonts w:ascii="Times New Roman" w:hAnsi="Times New Roman" w:cs="Times New Roman"/>
          <w:b/>
          <w:sz w:val="28"/>
        </w:rPr>
        <w:t>K</w:t>
      </w:r>
      <w:r w:rsidR="00F24DBF">
        <w:rPr>
          <w:rFonts w:ascii="Times New Roman" w:hAnsi="Times New Roman" w:cs="Times New Roman" w:hint="eastAsia"/>
          <w:b/>
          <w:sz w:val="28"/>
        </w:rPr>
        <w:t>ine</w:t>
      </w:r>
      <w:r w:rsidR="00F24DBF">
        <w:rPr>
          <w:rFonts w:ascii="Times New Roman" w:hAnsi="Times New Roman" w:cs="Times New Roman"/>
          <w:b/>
          <w:sz w:val="28"/>
        </w:rPr>
        <w:t>matic</w:t>
      </w:r>
      <w:r w:rsidR="00C04486" w:rsidRPr="00C04486">
        <w:rPr>
          <w:rFonts w:ascii="Times New Roman" w:hAnsi="Times New Roman" w:cs="Times New Roman"/>
          <w:b/>
          <w:sz w:val="28"/>
        </w:rPr>
        <w:t xml:space="preserve"> Tachymeter</w:t>
      </w:r>
      <w:r w:rsidR="00F24DBF">
        <w:rPr>
          <w:rFonts w:ascii="Times New Roman" w:hAnsi="Times New Roman" w:cs="Times New Roman"/>
          <w:b/>
          <w:sz w:val="28"/>
        </w:rPr>
        <w:t xml:space="preserve"> Measurement</w:t>
      </w:r>
    </w:p>
    <w:p w14:paraId="6DF98C40" w14:textId="5E45F0BB" w:rsidR="002A6A0C" w:rsidRDefault="002A6A0C" w:rsidP="006E0E26">
      <w:pPr>
        <w:spacing w:afterLines="50" w:after="156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Name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Nian</w:t>
      </w:r>
      <w:proofErr w:type="spellEnd"/>
      <w:r>
        <w:rPr>
          <w:rFonts w:ascii="Times New Roman" w:hAnsi="Times New Roman" w:cs="Times New Roman"/>
        </w:rPr>
        <w:t xml:space="preserve"> LIU          Matriculation Number: 3294622</w:t>
      </w:r>
    </w:p>
    <w:p w14:paraId="3C3121E8" w14:textId="77777777" w:rsidR="00465F4A" w:rsidRPr="00465F4A" w:rsidRDefault="00465F4A" w:rsidP="006E0E26">
      <w:pPr>
        <w:spacing w:afterLines="50" w:after="156" w:line="276" w:lineRule="auto"/>
        <w:jc w:val="center"/>
        <w:rPr>
          <w:rFonts w:ascii="Times New Roman" w:hAnsi="Times New Roman" w:cs="Times New Roman"/>
        </w:rPr>
      </w:pPr>
    </w:p>
    <w:p w14:paraId="2CBA8005" w14:textId="0928D6AC" w:rsidR="0025623B" w:rsidRPr="00D32683" w:rsidRDefault="00F24DBF" w:rsidP="006E0E26">
      <w:pPr>
        <w:pStyle w:val="ListParagraph"/>
        <w:numPr>
          <w:ilvl w:val="0"/>
          <w:numId w:val="3"/>
        </w:numPr>
        <w:spacing w:afterLines="50" w:after="156" w:line="276" w:lineRule="auto"/>
        <w:ind w:left="0" w:firstLineChars="0" w:firstLine="0"/>
        <w:rPr>
          <w:rFonts w:ascii="Times New Roman" w:hAnsi="Times New Roman" w:cs="Times New Roman"/>
          <w:b/>
          <w:sz w:val="28"/>
        </w:rPr>
      </w:pPr>
      <w:r w:rsidRPr="00D32683">
        <w:rPr>
          <w:rFonts w:ascii="Times New Roman" w:hAnsi="Times New Roman" w:cs="Times New Roman"/>
          <w:b/>
          <w:sz w:val="28"/>
        </w:rPr>
        <w:t>Aim of the lab</w:t>
      </w:r>
    </w:p>
    <w:p w14:paraId="4E7DBD9D" w14:textId="554664B7" w:rsidR="00792F0B" w:rsidRPr="00792F0B" w:rsidRDefault="00792F0B" w:rsidP="006E0E26">
      <w:pPr>
        <w:spacing w:afterLines="50" w:after="156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792F0B">
        <w:rPr>
          <w:rFonts w:ascii="Times New Roman" w:hAnsi="Times New Roman" w:cs="Times New Roman"/>
          <w:sz w:val="24"/>
        </w:rPr>
        <w:t>ompute the synchronization error for the tachymeter Trimble 5601.</w:t>
      </w:r>
    </w:p>
    <w:p w14:paraId="7DB1B80A" w14:textId="2D221628" w:rsidR="00234FF8" w:rsidRDefault="00792F0B" w:rsidP="006E0E26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Pr="00792F0B">
        <w:rPr>
          <w:rFonts w:ascii="Times New Roman" w:hAnsi="Times New Roman" w:cs="Times New Roman"/>
          <w:sz w:val="24"/>
        </w:rPr>
        <w:t>erform measurements using the linear calibration unit in the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792F0B">
        <w:rPr>
          <w:rFonts w:ascii="Times New Roman" w:hAnsi="Times New Roman" w:cs="Times New Roman"/>
          <w:sz w:val="24"/>
        </w:rPr>
        <w:t>measurement cellar. With this linear unit it is possible to simulate movements of a target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792F0B">
        <w:rPr>
          <w:rFonts w:ascii="Times New Roman" w:hAnsi="Times New Roman" w:cs="Times New Roman"/>
          <w:sz w:val="24"/>
        </w:rPr>
        <w:t>on a given trajectory. By means of the formulas and the measurement data, the synchronization error, for the used tachymeter Trimble 5601, has to be calculated.</w:t>
      </w:r>
    </w:p>
    <w:p w14:paraId="527B5C43" w14:textId="0E3052DD" w:rsidR="0025623B" w:rsidRPr="00D32683" w:rsidRDefault="00F24DBF" w:rsidP="006E0E26">
      <w:pPr>
        <w:pStyle w:val="ListParagraph"/>
        <w:numPr>
          <w:ilvl w:val="0"/>
          <w:numId w:val="3"/>
        </w:numPr>
        <w:spacing w:afterLines="50" w:after="156" w:line="276" w:lineRule="auto"/>
        <w:ind w:left="0" w:firstLineChars="0" w:firstLine="0"/>
        <w:rPr>
          <w:rFonts w:ascii="Times New Roman" w:hAnsi="Times New Roman" w:cs="Times New Roman"/>
          <w:b/>
          <w:sz w:val="28"/>
        </w:rPr>
      </w:pPr>
      <w:r w:rsidRPr="00D32683">
        <w:rPr>
          <w:rFonts w:ascii="Times New Roman" w:hAnsi="Times New Roman" w:cs="Times New Roman"/>
          <w:b/>
          <w:sz w:val="28"/>
        </w:rPr>
        <w:t>Detailed explanation</w:t>
      </w:r>
    </w:p>
    <w:p w14:paraId="1DA59677" w14:textId="59848B87" w:rsidR="006E0E26" w:rsidRDefault="006E0E26" w:rsidP="006E0E26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beginning we use four prisms to get the precise position of our tachymeter, these data are</w:t>
      </w:r>
      <w:r w:rsidR="00597460">
        <w:rPr>
          <w:rFonts w:ascii="Times New Roman" w:hAnsi="Times New Roman" w:cs="Times New Roman"/>
          <w:sz w:val="24"/>
        </w:rPr>
        <w:t xml:space="preserve"> given</w:t>
      </w:r>
      <w:r>
        <w:rPr>
          <w:rFonts w:ascii="Times New Roman" w:hAnsi="Times New Roman" w:cs="Times New Roman"/>
          <w:sz w:val="24"/>
        </w:rPr>
        <w:t xml:space="preserve">. The compute is finished by </w:t>
      </w:r>
      <w:proofErr w:type="spellStart"/>
      <w:r>
        <w:rPr>
          <w:rFonts w:ascii="Times New Roman" w:hAnsi="Times New Roman" w:cs="Times New Roman"/>
          <w:sz w:val="24"/>
        </w:rPr>
        <w:t>Labview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AB1ECA3" w14:textId="50F5A7C9" w:rsidR="006E0E26" w:rsidRDefault="006E0E26" w:rsidP="006E0E26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we aim the tachymeter to the prism set beyond the target, which has six little prisms, as the target moving, the tachymeter can search for the target</w:t>
      </w:r>
      <w:r w:rsidR="002018B8">
        <w:rPr>
          <w:rFonts w:ascii="Times New Roman" w:hAnsi="Times New Roman" w:cs="Times New Roman"/>
          <w:sz w:val="24"/>
        </w:rPr>
        <w:t xml:space="preserve"> by prisms located on the target</w:t>
      </w:r>
      <w:r>
        <w:rPr>
          <w:rFonts w:ascii="Times New Roman" w:hAnsi="Times New Roman" w:cs="Times New Roman"/>
          <w:sz w:val="24"/>
        </w:rPr>
        <w:t>, and sample the location information by a sampling rate 400ms.</w:t>
      </w:r>
    </w:p>
    <w:p w14:paraId="1D8B3CCD" w14:textId="63094FCA" w:rsidR="00A96B9F" w:rsidRDefault="00A96B9F" w:rsidP="00A96B9F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velocity, we have to conduct two kinematic measurements (forward and backward)</w:t>
      </w:r>
      <w:proofErr w:type="gramStart"/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also a different velocity has to be realized by a forward and backward drive.</w:t>
      </w:r>
    </w:p>
    <w:p w14:paraId="7746DC42" w14:textId="6E022AF6" w:rsidR="002018B8" w:rsidRDefault="002018B8" w:rsidP="00A96B9F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second velocity is about two times as the first velocity.</w:t>
      </w:r>
    </w:p>
    <w:p w14:paraId="64370977" w14:textId="7E2EAF69" w:rsidR="002018B8" w:rsidRDefault="002018B8" w:rsidP="00A96B9F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real experiment, the second velocity data of group 2 is not usable due to the machine’s restarts, thus here in the following steps we use velocity 1 of group 1.</w:t>
      </w:r>
    </w:p>
    <w:p w14:paraId="1C62166C" w14:textId="56E3B1B0" w:rsidR="00597460" w:rsidRPr="00597460" w:rsidRDefault="00597460" w:rsidP="00A96B9F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b/>
          <w:sz w:val="24"/>
        </w:rPr>
      </w:pPr>
      <w:r w:rsidRPr="00597460">
        <w:rPr>
          <w:rFonts w:ascii="Times New Roman" w:hAnsi="Times New Roman" w:cs="Times New Roman"/>
          <w:b/>
          <w:sz w:val="24"/>
        </w:rPr>
        <w:t>Given data:</w:t>
      </w:r>
    </w:p>
    <w:p w14:paraId="782480B4" w14:textId="1F1ECA8B" w:rsidR="00597460" w:rsidRDefault="00597460" w:rsidP="00597460">
      <w:pPr>
        <w:pStyle w:val="ListParagraph"/>
        <w:numPr>
          <w:ilvl w:val="0"/>
          <w:numId w:val="12"/>
        </w:numPr>
        <w:spacing w:afterLines="50" w:after="156"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file “station.csv”: X, Y, Z, orientation angle, residuals of all values of tachymeter.</w:t>
      </w:r>
    </w:p>
    <w:p w14:paraId="7B4CF4D5" w14:textId="6221F4C0" w:rsidR="00597460" w:rsidRDefault="00597460" w:rsidP="00597460">
      <w:pPr>
        <w:pStyle w:val="ListParagraph"/>
        <w:numPr>
          <w:ilvl w:val="0"/>
          <w:numId w:val="12"/>
        </w:numPr>
        <w:spacing w:afterLines="50" w:after="156"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n the file “Messdaten.xls”:</w:t>
      </w:r>
      <w:r w:rsidRPr="005974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</w:t>
      </w:r>
      <w:r w:rsidRPr="006E0E26">
        <w:rPr>
          <w:rFonts w:ascii="Times New Roman" w:hAnsi="Times New Roman" w:cs="Times New Roman"/>
          <w:sz w:val="24"/>
        </w:rPr>
        <w:t xml:space="preserve"> time stamp</w:t>
      </w:r>
      <w:r>
        <w:rPr>
          <w:rFonts w:ascii="Times New Roman" w:hAnsi="Times New Roman" w:cs="Times New Roman"/>
          <w:sz w:val="24"/>
        </w:rPr>
        <w:t xml:space="preserve"> (milliseconds)</w:t>
      </w:r>
      <w:r w:rsidRPr="006E0E2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horizontal </w:t>
      </w:r>
      <w:r w:rsidRPr="006E0E26">
        <w:rPr>
          <w:rFonts w:ascii="Times New Roman" w:hAnsi="Times New Roman" w:cs="Times New Roman"/>
          <w:sz w:val="24"/>
        </w:rPr>
        <w:t>angles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gon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6E0E2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vertical angles (</w:t>
      </w:r>
      <w:proofErr w:type="spellStart"/>
      <w:r>
        <w:rPr>
          <w:rFonts w:ascii="Times New Roman" w:hAnsi="Times New Roman" w:cs="Times New Roman"/>
          <w:sz w:val="24"/>
        </w:rPr>
        <w:t>gon</w:t>
      </w:r>
      <w:proofErr w:type="spellEnd"/>
      <w:r>
        <w:rPr>
          <w:rFonts w:ascii="Times New Roman" w:hAnsi="Times New Roman" w:cs="Times New Roman"/>
          <w:sz w:val="24"/>
        </w:rPr>
        <w:t>),</w:t>
      </w:r>
      <w:r w:rsidRPr="006E0E26">
        <w:rPr>
          <w:rFonts w:ascii="Times New Roman" w:hAnsi="Times New Roman" w:cs="Times New Roman"/>
          <w:sz w:val="24"/>
        </w:rPr>
        <w:t xml:space="preserve"> distances</w:t>
      </w:r>
      <w:r>
        <w:rPr>
          <w:rFonts w:ascii="Times New Roman" w:hAnsi="Times New Roman" w:cs="Times New Roman"/>
          <w:sz w:val="24"/>
        </w:rPr>
        <w:t xml:space="preserve"> (meter), Y (meter), X(meter), ds (difference between reference line and actual coordinate, in meter).</w:t>
      </w:r>
    </w:p>
    <w:p w14:paraId="4BB747EF" w14:textId="664B90F8" w:rsidR="00597460" w:rsidRDefault="00597460" w:rsidP="00597460">
      <w:pPr>
        <w:pStyle w:val="ListParagraph"/>
        <w:numPr>
          <w:ilvl w:val="0"/>
          <w:numId w:val="12"/>
        </w:numPr>
        <w:spacing w:afterLines="50" w:after="156"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sampling rate: 400ms.</w:t>
      </w:r>
    </w:p>
    <w:p w14:paraId="30A1D27B" w14:textId="1A9E065E" w:rsidR="00A96B9F" w:rsidRPr="00792F0B" w:rsidRDefault="00A96B9F" w:rsidP="00A96B9F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all relevant data have been given, the following calculate steps should be run.</w:t>
      </w:r>
    </w:p>
    <w:p w14:paraId="21C8BEF8" w14:textId="5F5FAFB3" w:rsidR="00342EF5" w:rsidRDefault="00342EF5" w:rsidP="006E0E26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have the lateral deviation as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678"/>
        <w:gridCol w:w="1780"/>
      </w:tblGrid>
      <w:tr w:rsidR="008B5762" w14:paraId="245DDCFA" w14:textId="77777777" w:rsidTr="008B5762">
        <w:tc>
          <w:tcPr>
            <w:tcW w:w="1838" w:type="dxa"/>
          </w:tcPr>
          <w:p w14:paraId="2E9F7988" w14:textId="77777777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eastAsia="DengXian" w:hAnsi="Times New Roman" w:cs="Times New Roman"/>
                <w:sz w:val="24"/>
              </w:rPr>
            </w:pPr>
          </w:p>
        </w:tc>
        <w:tc>
          <w:tcPr>
            <w:tcW w:w="4678" w:type="dxa"/>
          </w:tcPr>
          <w:p w14:paraId="370624D2" w14:textId="3B670569" w:rsidR="008B5762" w:rsidRPr="00A96B9F" w:rsidRDefault="00A52BD1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lateral deviation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lateral max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lateral min</m:t>
                    </m:r>
                  </m:sub>
                </m:sSub>
              </m:oMath>
            </m:oMathPara>
          </w:p>
        </w:tc>
        <w:tc>
          <w:tcPr>
            <w:tcW w:w="1780" w:type="dxa"/>
          </w:tcPr>
          <w:p w14:paraId="01BF5649" w14:textId="16DDC6F6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jc w:val="right"/>
              <w:rPr>
                <w:rFonts w:ascii="Times New Roman" w:eastAsia="DengXian" w:hAnsi="Times New Roman" w:cs="Times New Roman"/>
                <w:sz w:val="24"/>
              </w:rPr>
            </w:pPr>
            <w:r>
              <w:rPr>
                <w:rFonts w:ascii="Times New Roman" w:eastAsia="DengXian" w:hAnsi="Times New Roman" w:cs="Times New Roman" w:hint="eastAsia"/>
                <w:sz w:val="24"/>
              </w:rPr>
              <w:t>(</w:t>
            </w:r>
            <w:r>
              <w:rPr>
                <w:rFonts w:ascii="Times New Roman" w:eastAsia="DengXian" w:hAnsi="Times New Roman" w:cs="Times New Roman"/>
                <w:sz w:val="24"/>
              </w:rPr>
              <w:t>2.1)</w:t>
            </w:r>
          </w:p>
        </w:tc>
      </w:tr>
    </w:tbl>
    <w:p w14:paraId="0C71C394" w14:textId="77777777" w:rsidR="009C745F" w:rsidRDefault="009C745F" w:rsidP="006E0E26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61B3683D" w14:textId="04F806F3" w:rsidR="009C745F" w:rsidRDefault="009C745F">
      <w:pPr>
        <w:widowControl/>
        <w:jc w:val="left"/>
        <w:rPr>
          <w:rFonts w:ascii="Times New Roman" w:hAnsi="Times New Roman" w:cs="Times New Roman"/>
          <w:sz w:val="24"/>
        </w:rPr>
      </w:pPr>
    </w:p>
    <w:p w14:paraId="4F465E10" w14:textId="0368ACA2" w:rsidR="00F24DBF" w:rsidRPr="008B5762" w:rsidRDefault="00F24DBF" w:rsidP="006E0E26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Delta distance</w:t>
      </w:r>
      <w:r w:rsidR="00342EF5">
        <w:rPr>
          <w:rFonts w:ascii="Times New Roman" w:hAnsi="Times New Roman" w:cs="Times New Roman"/>
          <w:sz w:val="24"/>
        </w:rPr>
        <w:t xml:space="preserve"> is the distance between two measurements</w:t>
      </w:r>
      <w:r w:rsidR="008B5762">
        <w:rPr>
          <w:rFonts w:ascii="Times New Roman" w:hAnsi="Times New Roman" w:cs="Times New Roman"/>
          <w:sz w:val="24"/>
        </w:rPr>
        <w:t>, obtained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678"/>
        <w:gridCol w:w="1780"/>
      </w:tblGrid>
      <w:tr w:rsidR="008B5762" w14:paraId="000E5ECE" w14:textId="77777777" w:rsidTr="00D56FE9">
        <w:tc>
          <w:tcPr>
            <w:tcW w:w="1838" w:type="dxa"/>
          </w:tcPr>
          <w:p w14:paraId="2726C314" w14:textId="77777777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eastAsia="DengXian" w:hAnsi="Times New Roman" w:cs="Times New Roman"/>
                <w:sz w:val="24"/>
              </w:rPr>
            </w:pPr>
          </w:p>
        </w:tc>
        <w:tc>
          <w:tcPr>
            <w:tcW w:w="4678" w:type="dxa"/>
          </w:tcPr>
          <w:p w14:paraId="1F7ACF7F" w14:textId="4D607E24" w:rsidR="008B5762" w:rsidRDefault="00A52BD1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eastAsia="DengXi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delta,i+1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780" w:type="dxa"/>
          </w:tcPr>
          <w:p w14:paraId="4576F7D4" w14:textId="3ECAF760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jc w:val="right"/>
              <w:rPr>
                <w:rFonts w:ascii="Times New Roman" w:eastAsia="DengXian" w:hAnsi="Times New Roman" w:cs="Times New Roman"/>
                <w:sz w:val="24"/>
              </w:rPr>
            </w:pPr>
            <w:r>
              <w:rPr>
                <w:rFonts w:ascii="Times New Roman" w:eastAsia="DengXian" w:hAnsi="Times New Roman" w:cs="Times New Roman" w:hint="eastAsia"/>
                <w:sz w:val="24"/>
              </w:rPr>
              <w:t>(</w:t>
            </w:r>
            <w:r>
              <w:rPr>
                <w:rFonts w:ascii="Times New Roman" w:eastAsia="DengXian" w:hAnsi="Times New Roman" w:cs="Times New Roman"/>
                <w:sz w:val="24"/>
              </w:rPr>
              <w:t>2.2)</w:t>
            </w:r>
          </w:p>
        </w:tc>
      </w:tr>
    </w:tbl>
    <w:p w14:paraId="46C875C9" w14:textId="1FD97C5A" w:rsidR="00F24DBF" w:rsidRPr="008B5762" w:rsidRDefault="00342EF5" w:rsidP="006E0E26">
      <w:pPr>
        <w:pStyle w:val="ListParagraph"/>
        <w:tabs>
          <w:tab w:val="left" w:pos="7088"/>
        </w:tabs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we have t</w:t>
      </w:r>
      <w:r w:rsidR="00F24DBF">
        <w:rPr>
          <w:rFonts w:ascii="Times New Roman" w:hAnsi="Times New Roman" w:cs="Times New Roman"/>
          <w:sz w:val="24"/>
        </w:rPr>
        <w:t>ime interval</w:t>
      </w:r>
      <w:r>
        <w:rPr>
          <w:rFonts w:ascii="Times New Roman" w:hAnsi="Times New Roman" w:cs="Times New Roman"/>
          <w:sz w:val="24"/>
        </w:rPr>
        <w:t xml:space="preserve"> as</w:t>
      </w:r>
      <w:r w:rsidR="00F24DBF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678"/>
        <w:gridCol w:w="1780"/>
      </w:tblGrid>
      <w:tr w:rsidR="008B5762" w14:paraId="59BBD374" w14:textId="77777777" w:rsidTr="00D56FE9">
        <w:tc>
          <w:tcPr>
            <w:tcW w:w="1838" w:type="dxa"/>
          </w:tcPr>
          <w:p w14:paraId="39D5CFE6" w14:textId="77777777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eastAsia="DengXian" w:hAnsi="Times New Roman" w:cs="Times New Roman"/>
                <w:sz w:val="24"/>
              </w:rPr>
            </w:pPr>
          </w:p>
        </w:tc>
        <w:tc>
          <w:tcPr>
            <w:tcW w:w="4678" w:type="dxa"/>
          </w:tcPr>
          <w:p w14:paraId="32E880AD" w14:textId="4EE7D199" w:rsidR="008B5762" w:rsidRDefault="00A52BD1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eastAsia="DengXi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dt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80" w:type="dxa"/>
          </w:tcPr>
          <w:p w14:paraId="1C9D4DBC" w14:textId="6B0B576A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jc w:val="right"/>
              <w:rPr>
                <w:rFonts w:ascii="Times New Roman" w:eastAsia="DengXian" w:hAnsi="Times New Roman" w:cs="Times New Roman"/>
                <w:sz w:val="24"/>
              </w:rPr>
            </w:pPr>
            <w:r>
              <w:rPr>
                <w:rFonts w:ascii="Times New Roman" w:eastAsia="DengXian" w:hAnsi="Times New Roman" w:cs="Times New Roman" w:hint="eastAsia"/>
                <w:sz w:val="24"/>
              </w:rPr>
              <w:t>(</w:t>
            </w:r>
            <w:r>
              <w:rPr>
                <w:rFonts w:ascii="Times New Roman" w:eastAsia="DengXian" w:hAnsi="Times New Roman" w:cs="Times New Roman"/>
                <w:sz w:val="24"/>
              </w:rPr>
              <w:t>2.3)</w:t>
            </w:r>
          </w:p>
        </w:tc>
      </w:tr>
    </w:tbl>
    <w:p w14:paraId="6E35E2E6" w14:textId="797BDCFB" w:rsidR="00F24DBF" w:rsidRPr="008B5762" w:rsidRDefault="00F24DBF" w:rsidP="006E0E26">
      <w:pPr>
        <w:pStyle w:val="ListParagraph"/>
        <w:tabs>
          <w:tab w:val="left" w:pos="7088"/>
        </w:tabs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Velocity</w:t>
      </w:r>
      <w:r w:rsidR="00342EF5">
        <w:rPr>
          <w:rFonts w:ascii="Times New Roman" w:hAnsi="Times New Roman" w:cs="Times New Roman"/>
          <w:sz w:val="24"/>
        </w:rPr>
        <w:t xml:space="preserve"> of time i+1 can be evaluate as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678"/>
        <w:gridCol w:w="1780"/>
      </w:tblGrid>
      <w:tr w:rsidR="008B5762" w14:paraId="79316A62" w14:textId="77777777" w:rsidTr="00D56FE9">
        <w:tc>
          <w:tcPr>
            <w:tcW w:w="1838" w:type="dxa"/>
          </w:tcPr>
          <w:p w14:paraId="613AE912" w14:textId="77777777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eastAsia="DengXian" w:hAnsi="Times New Roman" w:cs="Times New Roman"/>
                <w:sz w:val="24"/>
              </w:rPr>
            </w:pPr>
          </w:p>
        </w:tc>
        <w:tc>
          <w:tcPr>
            <w:tcW w:w="4678" w:type="dxa"/>
          </w:tcPr>
          <w:p w14:paraId="6BAF5DD2" w14:textId="01B52AF9" w:rsidR="008B5762" w:rsidRDefault="00A52BD1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eastAsia="DengXi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delta,i+1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i+1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80" w:type="dxa"/>
          </w:tcPr>
          <w:p w14:paraId="41AF3282" w14:textId="0D4CBACE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jc w:val="right"/>
              <w:rPr>
                <w:rFonts w:ascii="Times New Roman" w:eastAsia="DengXian" w:hAnsi="Times New Roman" w:cs="Times New Roman"/>
                <w:sz w:val="24"/>
              </w:rPr>
            </w:pPr>
            <w:r>
              <w:rPr>
                <w:rFonts w:ascii="Times New Roman" w:eastAsia="DengXian" w:hAnsi="Times New Roman" w:cs="Times New Roman" w:hint="eastAsia"/>
                <w:sz w:val="24"/>
              </w:rPr>
              <w:t>(</w:t>
            </w:r>
            <w:r>
              <w:rPr>
                <w:rFonts w:ascii="Times New Roman" w:eastAsia="DengXian" w:hAnsi="Times New Roman" w:cs="Times New Roman"/>
                <w:sz w:val="24"/>
              </w:rPr>
              <w:t>2.4)</w:t>
            </w:r>
          </w:p>
        </w:tc>
      </w:tr>
    </w:tbl>
    <w:p w14:paraId="44B3F5E9" w14:textId="0AD3C6BC" w:rsidR="00F24DBF" w:rsidRPr="008B5762" w:rsidRDefault="00F24DBF" w:rsidP="006E0E26">
      <w:pPr>
        <w:pStyle w:val="ListParagraph"/>
        <w:tabs>
          <w:tab w:val="left" w:pos="7088"/>
        </w:tabs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</w:rPr>
        <w:t>ean velocity</w:t>
      </w:r>
      <w:r w:rsidR="00342EF5">
        <w:rPr>
          <w:rFonts w:ascii="Times New Roman" w:hAnsi="Times New Roman" w:cs="Times New Roman"/>
          <w:sz w:val="24"/>
        </w:rPr>
        <w:t xml:space="preserve"> can be the mean of all velocities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678"/>
        <w:gridCol w:w="1780"/>
      </w:tblGrid>
      <w:tr w:rsidR="008B5762" w14:paraId="7D3CC734" w14:textId="77777777" w:rsidTr="00D56FE9">
        <w:tc>
          <w:tcPr>
            <w:tcW w:w="1838" w:type="dxa"/>
          </w:tcPr>
          <w:p w14:paraId="582C46C9" w14:textId="77777777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eastAsia="DengXian" w:hAnsi="Times New Roman" w:cs="Times New Roman"/>
                <w:sz w:val="24"/>
              </w:rPr>
            </w:pPr>
          </w:p>
        </w:tc>
        <w:tc>
          <w:tcPr>
            <w:tcW w:w="4678" w:type="dxa"/>
          </w:tcPr>
          <w:p w14:paraId="7EABFBDC" w14:textId="2B46D94B" w:rsidR="008B5762" w:rsidRDefault="00A52BD1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eastAsia="DengXi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mean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∑v</m:t>
                </m:r>
              </m:oMath>
            </m:oMathPara>
          </w:p>
        </w:tc>
        <w:tc>
          <w:tcPr>
            <w:tcW w:w="1780" w:type="dxa"/>
          </w:tcPr>
          <w:p w14:paraId="26EA1538" w14:textId="4FDAEF35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jc w:val="right"/>
              <w:rPr>
                <w:rFonts w:ascii="Times New Roman" w:eastAsia="DengXian" w:hAnsi="Times New Roman" w:cs="Times New Roman"/>
                <w:sz w:val="24"/>
              </w:rPr>
            </w:pPr>
            <w:r>
              <w:rPr>
                <w:rFonts w:ascii="Times New Roman" w:eastAsia="DengXian" w:hAnsi="Times New Roman" w:cs="Times New Roman" w:hint="eastAsia"/>
                <w:sz w:val="24"/>
              </w:rPr>
              <w:t>(</w:t>
            </w:r>
            <w:r>
              <w:rPr>
                <w:rFonts w:ascii="Times New Roman" w:eastAsia="DengXian" w:hAnsi="Times New Roman" w:cs="Times New Roman"/>
                <w:sz w:val="24"/>
              </w:rPr>
              <w:t>2.5)</w:t>
            </w:r>
          </w:p>
        </w:tc>
      </w:tr>
    </w:tbl>
    <w:p w14:paraId="4B359A29" w14:textId="2F632D76" w:rsidR="007C2009" w:rsidRPr="008B5762" w:rsidRDefault="00342EF5" w:rsidP="006E0E26">
      <w:pPr>
        <w:pStyle w:val="ListParagraph"/>
        <w:tabs>
          <w:tab w:val="left" w:pos="7088"/>
        </w:tabs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Thus, s</w:t>
      </w:r>
      <w:r w:rsidR="007C2009">
        <w:rPr>
          <w:rFonts w:ascii="Times New Roman" w:hAnsi="Times New Roman" w:cs="Times New Roman"/>
          <w:sz w:val="24"/>
        </w:rPr>
        <w:t>ynchronization error</w:t>
      </w:r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678"/>
        <w:gridCol w:w="1780"/>
      </w:tblGrid>
      <w:tr w:rsidR="008B5762" w14:paraId="44825BAE" w14:textId="77777777" w:rsidTr="00D56FE9">
        <w:tc>
          <w:tcPr>
            <w:tcW w:w="1838" w:type="dxa"/>
          </w:tcPr>
          <w:p w14:paraId="5F18CE5F" w14:textId="77777777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eastAsia="DengXian" w:hAnsi="Times New Roman" w:cs="Times New Roman"/>
                <w:sz w:val="24"/>
              </w:rPr>
            </w:pPr>
          </w:p>
        </w:tc>
        <w:tc>
          <w:tcPr>
            <w:tcW w:w="4678" w:type="dxa"/>
          </w:tcPr>
          <w:p w14:paraId="2A5415DD" w14:textId="6B441EEC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eastAsia="DengXian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Δt=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lateral deviation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mean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80" w:type="dxa"/>
          </w:tcPr>
          <w:p w14:paraId="76D78125" w14:textId="2CC2BFC8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jc w:val="right"/>
              <w:rPr>
                <w:rFonts w:ascii="Times New Roman" w:eastAsia="DengXian" w:hAnsi="Times New Roman" w:cs="Times New Roman"/>
                <w:sz w:val="24"/>
              </w:rPr>
            </w:pPr>
            <w:r>
              <w:rPr>
                <w:rFonts w:ascii="Times New Roman" w:eastAsia="DengXian" w:hAnsi="Times New Roman" w:cs="Times New Roman" w:hint="eastAsia"/>
                <w:sz w:val="24"/>
              </w:rPr>
              <w:t>(</w:t>
            </w:r>
            <w:r>
              <w:rPr>
                <w:rFonts w:ascii="Times New Roman" w:eastAsia="DengXian" w:hAnsi="Times New Roman" w:cs="Times New Roman"/>
                <w:sz w:val="24"/>
              </w:rPr>
              <w:t>2.6)</w:t>
            </w:r>
          </w:p>
        </w:tc>
      </w:tr>
    </w:tbl>
    <w:p w14:paraId="0BCA2474" w14:textId="0E235178" w:rsidR="00695CF2" w:rsidRDefault="00695CF2" w:rsidP="006E0E26">
      <w:pPr>
        <w:pStyle w:val="ListParagraph"/>
        <w:tabs>
          <w:tab w:val="left" w:pos="7088"/>
        </w:tabs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 horizontal distance</w:t>
      </w:r>
      <w:r w:rsidR="00342EF5">
        <w:rPr>
          <w:rFonts w:ascii="Times New Roman" w:hAnsi="Times New Roman" w:cs="Times New Roman"/>
          <w:sz w:val="24"/>
        </w:rPr>
        <w:t xml:space="preserve"> has two parts:</w:t>
      </w:r>
    </w:p>
    <w:p w14:paraId="45043508" w14:textId="192C7341" w:rsidR="00695CF2" w:rsidRPr="008B5762" w:rsidRDefault="00695CF2" w:rsidP="006E0E26">
      <w:pPr>
        <w:pStyle w:val="ListParagraph"/>
        <w:numPr>
          <w:ilvl w:val="0"/>
          <w:numId w:val="10"/>
        </w:numPr>
        <w:tabs>
          <w:tab w:val="left" w:pos="7088"/>
        </w:tabs>
        <w:spacing w:afterLines="50" w:after="156"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Conversion of slope distance to horizontal distance: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678"/>
        <w:gridCol w:w="1780"/>
      </w:tblGrid>
      <w:tr w:rsidR="008B5762" w14:paraId="3302326D" w14:textId="77777777" w:rsidTr="00D56FE9">
        <w:tc>
          <w:tcPr>
            <w:tcW w:w="1838" w:type="dxa"/>
          </w:tcPr>
          <w:p w14:paraId="2C73CF87" w14:textId="77777777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eastAsia="DengXian" w:hAnsi="Times New Roman" w:cs="Times New Roman"/>
                <w:sz w:val="24"/>
              </w:rPr>
            </w:pPr>
          </w:p>
        </w:tc>
        <w:tc>
          <w:tcPr>
            <w:tcW w:w="4678" w:type="dxa"/>
          </w:tcPr>
          <w:p w14:paraId="343C79AF" w14:textId="54896E0D" w:rsidR="008B5762" w:rsidRDefault="00A52BD1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eastAsia="DengXi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slope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V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780" w:type="dxa"/>
          </w:tcPr>
          <w:p w14:paraId="0F14FB87" w14:textId="4074C9F1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jc w:val="right"/>
              <w:rPr>
                <w:rFonts w:ascii="Times New Roman" w:eastAsia="DengXian" w:hAnsi="Times New Roman" w:cs="Times New Roman"/>
                <w:sz w:val="24"/>
              </w:rPr>
            </w:pPr>
            <w:r>
              <w:rPr>
                <w:rFonts w:ascii="Times New Roman" w:eastAsia="DengXian" w:hAnsi="Times New Roman" w:cs="Times New Roman" w:hint="eastAsia"/>
                <w:sz w:val="24"/>
              </w:rPr>
              <w:t>(</w:t>
            </w:r>
            <w:r>
              <w:rPr>
                <w:rFonts w:ascii="Times New Roman" w:eastAsia="DengXian" w:hAnsi="Times New Roman" w:cs="Times New Roman"/>
                <w:sz w:val="24"/>
              </w:rPr>
              <w:t>2.7)</w:t>
            </w:r>
          </w:p>
        </w:tc>
      </w:tr>
    </w:tbl>
    <w:p w14:paraId="2AFB6621" w14:textId="10EDAF04" w:rsidR="00695CF2" w:rsidRPr="008B5762" w:rsidRDefault="00695CF2" w:rsidP="006E0E26">
      <w:pPr>
        <w:pStyle w:val="ListParagraph"/>
        <w:numPr>
          <w:ilvl w:val="0"/>
          <w:numId w:val="10"/>
        </w:numPr>
        <w:tabs>
          <w:tab w:val="left" w:pos="7088"/>
        </w:tabs>
        <w:spacing w:afterLines="50" w:after="156"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Computation of real distance: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678"/>
        <w:gridCol w:w="1780"/>
      </w:tblGrid>
      <w:tr w:rsidR="008B5762" w14:paraId="0DCE19DD" w14:textId="77777777" w:rsidTr="00D56FE9">
        <w:tc>
          <w:tcPr>
            <w:tcW w:w="1838" w:type="dxa"/>
          </w:tcPr>
          <w:p w14:paraId="25121FC6" w14:textId="77777777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eastAsia="DengXian" w:hAnsi="Times New Roman" w:cs="Times New Roman"/>
                <w:sz w:val="24"/>
              </w:rPr>
            </w:pPr>
          </w:p>
        </w:tc>
        <w:tc>
          <w:tcPr>
            <w:tcW w:w="4678" w:type="dxa"/>
          </w:tcPr>
          <w:p w14:paraId="60D7E007" w14:textId="0A597D6E" w:rsidR="008B5762" w:rsidRPr="008B5762" w:rsidRDefault="00A52BD1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real,i+1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H,i+1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Δ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H,i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H,i+1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80" w:type="dxa"/>
          </w:tcPr>
          <w:p w14:paraId="54BA6554" w14:textId="0919D75C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jc w:val="right"/>
              <w:rPr>
                <w:rFonts w:ascii="Times New Roman" w:eastAsia="DengXian" w:hAnsi="Times New Roman" w:cs="Times New Roman"/>
                <w:sz w:val="24"/>
              </w:rPr>
            </w:pPr>
            <w:r>
              <w:rPr>
                <w:rFonts w:ascii="Times New Roman" w:eastAsia="DengXian" w:hAnsi="Times New Roman" w:cs="Times New Roman" w:hint="eastAsia"/>
                <w:sz w:val="24"/>
              </w:rPr>
              <w:t>(</w:t>
            </w:r>
            <w:r>
              <w:rPr>
                <w:rFonts w:ascii="Times New Roman" w:eastAsia="DengXian" w:hAnsi="Times New Roman" w:cs="Times New Roman"/>
                <w:sz w:val="24"/>
              </w:rPr>
              <w:t>2.8)</w:t>
            </w:r>
          </w:p>
        </w:tc>
      </w:tr>
    </w:tbl>
    <w:p w14:paraId="0996C4E2" w14:textId="62C492C9" w:rsidR="00C3137B" w:rsidRPr="008B5762" w:rsidRDefault="00C3137B" w:rsidP="006E0E26">
      <w:pPr>
        <w:tabs>
          <w:tab w:val="left" w:pos="7088"/>
        </w:tabs>
        <w:spacing w:afterLines="50" w:after="156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Corrected coordinates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678"/>
        <w:gridCol w:w="1780"/>
      </w:tblGrid>
      <w:tr w:rsidR="008B5762" w14:paraId="06847290" w14:textId="77777777" w:rsidTr="008B5762">
        <w:tc>
          <w:tcPr>
            <w:tcW w:w="1838" w:type="dxa"/>
          </w:tcPr>
          <w:p w14:paraId="1D74A61A" w14:textId="77777777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eastAsia="DengXian" w:hAnsi="Times New Roman" w:cs="Times New Roman"/>
                <w:sz w:val="24"/>
              </w:rPr>
            </w:pPr>
          </w:p>
        </w:tc>
        <w:tc>
          <w:tcPr>
            <w:tcW w:w="4678" w:type="dxa"/>
          </w:tcPr>
          <w:p w14:paraId="0497879C" w14:textId="7029F0F4" w:rsidR="008B5762" w:rsidRPr="008B5762" w:rsidRDefault="00A52BD1" w:rsidP="006E0E26">
            <w:pPr>
              <w:tabs>
                <w:tab w:val="left" w:pos="7088"/>
              </w:tabs>
              <w:spacing w:afterLines="50" w:after="156" w:line="276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Corr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real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cos⁡</m:t>
                </m:r>
                <m:r>
                  <w:rPr>
                    <w:rFonts w:ascii="Cambria Math" w:hAnsi="Cambria Math" w:cs="Times New Roman"/>
                    <w:sz w:val="24"/>
                  </w:rPr>
                  <m:t>(Orient+Hz)</m:t>
                </m:r>
              </m:oMath>
            </m:oMathPara>
          </w:p>
        </w:tc>
        <w:tc>
          <w:tcPr>
            <w:tcW w:w="1780" w:type="dxa"/>
          </w:tcPr>
          <w:p w14:paraId="443A2AB0" w14:textId="06602B87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jc w:val="right"/>
              <w:rPr>
                <w:rFonts w:ascii="Times New Roman" w:eastAsia="DengXian" w:hAnsi="Times New Roman" w:cs="Times New Roman"/>
                <w:sz w:val="24"/>
              </w:rPr>
            </w:pPr>
            <w:r>
              <w:rPr>
                <w:rFonts w:ascii="Times New Roman" w:eastAsia="DengXian" w:hAnsi="Times New Roman" w:cs="Times New Roman" w:hint="eastAsia"/>
                <w:sz w:val="24"/>
              </w:rPr>
              <w:t>(</w:t>
            </w:r>
            <w:r>
              <w:rPr>
                <w:rFonts w:ascii="Times New Roman" w:eastAsia="DengXian" w:hAnsi="Times New Roman" w:cs="Times New Roman"/>
                <w:sz w:val="24"/>
              </w:rPr>
              <w:t>2.9)</w:t>
            </w:r>
          </w:p>
        </w:tc>
      </w:tr>
      <w:tr w:rsidR="008B5762" w14:paraId="76F8A82F" w14:textId="77777777" w:rsidTr="008B5762">
        <w:tc>
          <w:tcPr>
            <w:tcW w:w="1838" w:type="dxa"/>
          </w:tcPr>
          <w:p w14:paraId="1562F2C7" w14:textId="77777777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eastAsia="DengXian" w:hAnsi="Times New Roman" w:cs="Times New Roman"/>
                <w:sz w:val="24"/>
              </w:rPr>
            </w:pPr>
          </w:p>
        </w:tc>
        <w:tc>
          <w:tcPr>
            <w:tcW w:w="4678" w:type="dxa"/>
          </w:tcPr>
          <w:p w14:paraId="10088ABF" w14:textId="73C78208" w:rsidR="008B5762" w:rsidRDefault="00A52BD1" w:rsidP="006E0E26">
            <w:pPr>
              <w:pStyle w:val="ListParagraph"/>
              <w:spacing w:afterLines="50" w:after="156" w:line="276" w:lineRule="auto"/>
              <w:ind w:firstLineChars="0" w:firstLine="0"/>
              <w:rPr>
                <w:rFonts w:ascii="Times New Roman" w:eastAsia="DengXi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Corr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real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sin⁡</m:t>
                </m:r>
                <m:r>
                  <w:rPr>
                    <w:rFonts w:ascii="Cambria Math" w:hAnsi="Cambria Math" w:cs="Times New Roman"/>
                    <w:sz w:val="24"/>
                  </w:rPr>
                  <m:t>(Orient+Hz)</m:t>
                </m:r>
              </m:oMath>
            </m:oMathPara>
          </w:p>
        </w:tc>
        <w:tc>
          <w:tcPr>
            <w:tcW w:w="1780" w:type="dxa"/>
          </w:tcPr>
          <w:p w14:paraId="32BF7BAF" w14:textId="2B8E755E" w:rsidR="008B5762" w:rsidRDefault="008B5762" w:rsidP="006E0E26">
            <w:pPr>
              <w:pStyle w:val="ListParagraph"/>
              <w:spacing w:afterLines="50" w:after="156" w:line="276" w:lineRule="auto"/>
              <w:ind w:firstLineChars="0" w:firstLine="0"/>
              <w:jc w:val="right"/>
              <w:rPr>
                <w:rFonts w:ascii="Times New Roman" w:eastAsia="DengXian" w:hAnsi="Times New Roman" w:cs="Times New Roman"/>
                <w:sz w:val="24"/>
              </w:rPr>
            </w:pPr>
            <w:r>
              <w:rPr>
                <w:rFonts w:ascii="Times New Roman" w:eastAsia="DengXian" w:hAnsi="Times New Roman" w:cs="Times New Roman" w:hint="eastAsia"/>
                <w:sz w:val="24"/>
              </w:rPr>
              <w:t>(</w:t>
            </w:r>
            <w:r>
              <w:rPr>
                <w:rFonts w:ascii="Times New Roman" w:eastAsia="DengXian" w:hAnsi="Times New Roman" w:cs="Times New Roman"/>
                <w:sz w:val="24"/>
              </w:rPr>
              <w:t>2.10)</w:t>
            </w:r>
          </w:p>
        </w:tc>
      </w:tr>
    </w:tbl>
    <w:p w14:paraId="1DD9E512" w14:textId="447935DD" w:rsidR="007C2009" w:rsidRPr="00F24DBF" w:rsidRDefault="008B5762" w:rsidP="006E0E26">
      <w:pPr>
        <w:pStyle w:val="ListParagraph"/>
        <w:tabs>
          <w:tab w:val="left" w:pos="7088"/>
        </w:tabs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Above are the theory of this exercise.</w:t>
      </w:r>
    </w:p>
    <w:p w14:paraId="0C675F4D" w14:textId="2584409A" w:rsidR="00F24DBF" w:rsidRDefault="00F24DBF" w:rsidP="006E0E26">
      <w:pPr>
        <w:pStyle w:val="ListParagraph"/>
        <w:tabs>
          <w:tab w:val="left" w:pos="7088"/>
        </w:tabs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5DAF07DE" w14:textId="77777777" w:rsidR="002018B8" w:rsidRPr="00F24DBF" w:rsidRDefault="002018B8" w:rsidP="006E0E26">
      <w:pPr>
        <w:pStyle w:val="ListParagraph"/>
        <w:tabs>
          <w:tab w:val="left" w:pos="7088"/>
        </w:tabs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1B09E3BC" w14:textId="1730199E" w:rsidR="00F24DBF" w:rsidRPr="00D32683" w:rsidRDefault="00F24DBF" w:rsidP="00512943">
      <w:pPr>
        <w:pStyle w:val="ListParagraph"/>
        <w:numPr>
          <w:ilvl w:val="0"/>
          <w:numId w:val="3"/>
        </w:numPr>
        <w:spacing w:afterLines="50" w:after="156"/>
        <w:ind w:left="0" w:firstLineChars="0" w:firstLine="0"/>
        <w:rPr>
          <w:rFonts w:ascii="Times New Roman" w:hAnsi="Times New Roman" w:cs="Times New Roman"/>
          <w:b/>
          <w:sz w:val="28"/>
        </w:rPr>
      </w:pPr>
      <w:r w:rsidRPr="00D32683">
        <w:rPr>
          <w:rFonts w:ascii="Times New Roman" w:hAnsi="Times New Roman" w:cs="Times New Roman" w:hint="eastAsia"/>
          <w:b/>
          <w:sz w:val="28"/>
        </w:rPr>
        <w:lastRenderedPageBreak/>
        <w:t>R</w:t>
      </w:r>
      <w:r w:rsidRPr="00D32683">
        <w:rPr>
          <w:rFonts w:ascii="Times New Roman" w:hAnsi="Times New Roman" w:cs="Times New Roman"/>
          <w:b/>
          <w:sz w:val="28"/>
        </w:rPr>
        <w:t>esults</w:t>
      </w:r>
    </w:p>
    <w:p w14:paraId="2B5371C1" w14:textId="2B2228A9" w:rsidR="00F24DBF" w:rsidRDefault="00F24DBF" w:rsidP="00512943">
      <w:pPr>
        <w:pStyle w:val="ListParagraph"/>
        <w:numPr>
          <w:ilvl w:val="0"/>
          <w:numId w:val="9"/>
        </w:numPr>
        <w:spacing w:afterLines="50" w:after="156"/>
        <w:ind w:left="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Required figures</w:t>
      </w:r>
    </w:p>
    <w:p w14:paraId="2A551633" w14:textId="1D4167FD" w:rsidR="00597460" w:rsidRPr="00597460" w:rsidRDefault="006602C1" w:rsidP="00512943">
      <w:pPr>
        <w:spacing w:afterLines="50" w:after="156"/>
        <w:rPr>
          <w:rFonts w:ascii="Times New Roman" w:hAnsi="Times New Roman" w:cs="Times New Roman"/>
          <w:sz w:val="24"/>
        </w:rPr>
      </w:pPr>
      <w:r w:rsidRPr="006602C1">
        <w:rPr>
          <w:rFonts w:ascii="Times New Roman" w:hAnsi="Times New Roman" w:cs="Times New Roman"/>
          <w:sz w:val="24"/>
        </w:rPr>
        <w:t>Before plotting all figures, we deleted some redundant data in group 2’s velocity 1.</w:t>
      </w:r>
    </w:p>
    <w:p w14:paraId="131DE583" w14:textId="77777777" w:rsidR="002B1045" w:rsidRPr="001F4EBD" w:rsidRDefault="00D11B13" w:rsidP="001F4EBD">
      <w:pPr>
        <w:spacing w:afterLines="50" w:after="156"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E7DAB8A" wp14:editId="2EC7C302">
            <wp:extent cx="4629242" cy="3474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42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E48A" w14:textId="09DC5360" w:rsidR="00D11B13" w:rsidRDefault="002B1045" w:rsidP="001F4EBD">
      <w:pPr>
        <w:pStyle w:val="ListParagraph"/>
        <w:spacing w:afterLines="50" w:after="156" w:line="276" w:lineRule="auto"/>
        <w:ind w:firstLineChars="0" w:firstLine="0"/>
        <w:jc w:val="center"/>
        <w:rPr>
          <w:rFonts w:ascii="Times New Roman" w:hAnsi="Times New Roman" w:cs="Times New Roman"/>
          <w:i/>
          <w:sz w:val="24"/>
        </w:rPr>
      </w:pPr>
      <w:r w:rsidRPr="002B1045">
        <w:rPr>
          <w:rFonts w:ascii="Times New Roman" w:hAnsi="Times New Roman" w:cs="Times New Roman"/>
          <w:i/>
          <w:sz w:val="24"/>
        </w:rPr>
        <w:t>Fig 1. Co</w:t>
      </w:r>
      <w:r w:rsidR="001F4EBD">
        <w:rPr>
          <w:rFonts w:ascii="Times New Roman" w:hAnsi="Times New Roman" w:cs="Times New Roman"/>
          <w:i/>
          <w:sz w:val="24"/>
        </w:rPr>
        <w:t xml:space="preserve">ordinates of Prism in Velocity </w:t>
      </w:r>
      <w:r w:rsidR="00D11B13">
        <w:rPr>
          <w:rFonts w:ascii="Times New Roman" w:hAnsi="Times New Roman" w:cs="Times New Roman" w:hint="eastAsia"/>
          <w:b/>
          <w:noProof/>
          <w:sz w:val="24"/>
        </w:rPr>
        <w:drawing>
          <wp:inline distT="0" distB="0" distL="0" distR="0" wp14:anchorId="37A62037" wp14:editId="2B922600">
            <wp:extent cx="4629242" cy="3474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42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0864" w14:textId="44F982C4" w:rsidR="002B1045" w:rsidRDefault="002B1045" w:rsidP="00D53DBE">
      <w:pPr>
        <w:pStyle w:val="ListParagraph"/>
        <w:spacing w:afterLines="50" w:after="156" w:line="276" w:lineRule="auto"/>
        <w:ind w:firstLineChars="0" w:firstLine="0"/>
        <w:jc w:val="center"/>
        <w:rPr>
          <w:rFonts w:ascii="Times New Roman" w:hAnsi="Times New Roman" w:cs="Times New Roman"/>
          <w:b/>
          <w:sz w:val="24"/>
        </w:rPr>
      </w:pPr>
      <w:r w:rsidRPr="002B1045">
        <w:rPr>
          <w:rFonts w:ascii="Times New Roman" w:hAnsi="Times New Roman" w:cs="Times New Roman"/>
          <w:i/>
          <w:sz w:val="24"/>
        </w:rPr>
        <w:t>Fig</w:t>
      </w:r>
      <w:r>
        <w:rPr>
          <w:rFonts w:ascii="Times New Roman" w:hAnsi="Times New Roman" w:cs="Times New Roman"/>
          <w:i/>
          <w:sz w:val="24"/>
        </w:rPr>
        <w:t xml:space="preserve"> 2</w:t>
      </w:r>
      <w:r w:rsidRPr="002B1045">
        <w:rPr>
          <w:rFonts w:ascii="Times New Roman" w:hAnsi="Times New Roman" w:cs="Times New Roman"/>
          <w:i/>
          <w:sz w:val="24"/>
        </w:rPr>
        <w:t>. Coordinates of Prism in Velocity</w:t>
      </w:r>
      <w:r>
        <w:rPr>
          <w:rFonts w:ascii="Times New Roman" w:hAnsi="Times New Roman" w:cs="Times New Roman"/>
          <w:i/>
          <w:sz w:val="24"/>
        </w:rPr>
        <w:t xml:space="preserve"> 2</w:t>
      </w:r>
    </w:p>
    <w:p w14:paraId="17FE8735" w14:textId="77777777" w:rsidR="002B1045" w:rsidRDefault="00D11B13" w:rsidP="006E0E26">
      <w:pPr>
        <w:pStyle w:val="ListParagraph"/>
        <w:spacing w:afterLines="50" w:after="156" w:line="276" w:lineRule="auto"/>
        <w:ind w:left="425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1B935E0D" wp14:editId="56626DF4">
            <wp:extent cx="4796148" cy="3600000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4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F709" w14:textId="77777777" w:rsidR="00D53DBE" w:rsidRDefault="002B1045" w:rsidP="00D53DBE">
      <w:pPr>
        <w:pStyle w:val="ListParagraph"/>
        <w:spacing w:afterLines="50" w:after="156" w:line="276" w:lineRule="auto"/>
        <w:ind w:firstLineChars="0" w:firstLine="0"/>
        <w:jc w:val="center"/>
        <w:rPr>
          <w:rFonts w:ascii="Times New Roman" w:hAnsi="Times New Roman" w:cs="Times New Roman"/>
          <w:i/>
          <w:sz w:val="24"/>
        </w:rPr>
      </w:pPr>
      <w:r w:rsidRPr="002B1045">
        <w:rPr>
          <w:rFonts w:ascii="Times New Roman" w:hAnsi="Times New Roman" w:cs="Times New Roman"/>
          <w:i/>
          <w:sz w:val="24"/>
        </w:rPr>
        <w:t xml:space="preserve">Fig </w:t>
      </w:r>
      <w:r>
        <w:rPr>
          <w:rFonts w:ascii="Times New Roman" w:hAnsi="Times New Roman" w:cs="Times New Roman"/>
          <w:i/>
          <w:sz w:val="24"/>
        </w:rPr>
        <w:t>3</w:t>
      </w:r>
      <w:r w:rsidRPr="002B1045"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>Lateral Deviation and Smoothed Lateral Deviation</w:t>
      </w:r>
      <w:r w:rsidR="00D53DBE">
        <w:rPr>
          <w:rFonts w:ascii="Times New Roman" w:hAnsi="Times New Roman" w:cs="Times New Roman"/>
          <w:i/>
          <w:sz w:val="24"/>
        </w:rPr>
        <w:t xml:space="preserve"> in Velocity</w:t>
      </w:r>
    </w:p>
    <w:p w14:paraId="365E5FB1" w14:textId="339F253A" w:rsidR="00D11B13" w:rsidRDefault="00D11B13" w:rsidP="006E0E26">
      <w:pPr>
        <w:pStyle w:val="ListParagraph"/>
        <w:spacing w:afterLines="50" w:after="156" w:line="276" w:lineRule="auto"/>
        <w:ind w:left="425" w:firstLineChars="0" w:firstLine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 w:hint="eastAsia"/>
          <w:b/>
          <w:noProof/>
          <w:sz w:val="24"/>
        </w:rPr>
        <w:drawing>
          <wp:inline distT="0" distB="0" distL="0" distR="0" wp14:anchorId="6BDE7583" wp14:editId="75CBC3A3">
            <wp:extent cx="4796148" cy="3600000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4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C96B" w14:textId="3ABAFC16" w:rsidR="002B1045" w:rsidRDefault="002B1045" w:rsidP="00D53DBE">
      <w:pPr>
        <w:pStyle w:val="ListParagraph"/>
        <w:spacing w:afterLines="50" w:after="156" w:line="276" w:lineRule="auto"/>
        <w:ind w:firstLineChars="0" w:firstLine="0"/>
        <w:jc w:val="center"/>
        <w:rPr>
          <w:rFonts w:ascii="Times New Roman" w:hAnsi="Times New Roman" w:cs="Times New Roman"/>
          <w:b/>
          <w:sz w:val="24"/>
        </w:rPr>
      </w:pPr>
      <w:r w:rsidRPr="002B1045">
        <w:rPr>
          <w:rFonts w:ascii="Times New Roman" w:hAnsi="Times New Roman" w:cs="Times New Roman"/>
          <w:i/>
          <w:sz w:val="24"/>
        </w:rPr>
        <w:t xml:space="preserve">Fig </w:t>
      </w:r>
      <w:r>
        <w:rPr>
          <w:rFonts w:ascii="Times New Roman" w:hAnsi="Times New Roman" w:cs="Times New Roman"/>
          <w:i/>
          <w:sz w:val="24"/>
        </w:rPr>
        <w:t>4</w:t>
      </w:r>
      <w:r w:rsidRPr="002B1045"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>Lateral Deviation and Smoothed Lateral Deviation</w:t>
      </w:r>
      <w:r w:rsidRPr="002B1045">
        <w:rPr>
          <w:rFonts w:ascii="Times New Roman" w:hAnsi="Times New Roman" w:cs="Times New Roman"/>
          <w:i/>
          <w:sz w:val="24"/>
        </w:rPr>
        <w:t xml:space="preserve"> in Velocity </w:t>
      </w:r>
      <w:r>
        <w:rPr>
          <w:rFonts w:ascii="Times New Roman" w:hAnsi="Times New Roman" w:cs="Times New Roman"/>
          <w:i/>
          <w:sz w:val="24"/>
        </w:rPr>
        <w:t>2</w:t>
      </w:r>
    </w:p>
    <w:p w14:paraId="0449D433" w14:textId="77777777" w:rsidR="002B1045" w:rsidRDefault="00D11B13" w:rsidP="006E0E26">
      <w:pPr>
        <w:pStyle w:val="ListParagraph"/>
        <w:spacing w:afterLines="50" w:after="156" w:line="276" w:lineRule="auto"/>
        <w:ind w:left="425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6228805E" wp14:editId="249AC775">
            <wp:extent cx="4800000" cy="360000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E7DCF" w14:textId="2FD584AD" w:rsidR="00D11B13" w:rsidRDefault="002B1045" w:rsidP="005437AD">
      <w:pPr>
        <w:pStyle w:val="ListParagraph"/>
        <w:spacing w:afterLines="50" w:after="156" w:line="276" w:lineRule="auto"/>
        <w:ind w:firstLineChars="0" w:firstLine="0"/>
        <w:jc w:val="center"/>
        <w:rPr>
          <w:rFonts w:ascii="Times New Roman" w:hAnsi="Times New Roman" w:cs="Times New Roman"/>
          <w:i/>
          <w:sz w:val="24"/>
        </w:rPr>
      </w:pPr>
      <w:r w:rsidRPr="002B1045">
        <w:rPr>
          <w:rFonts w:ascii="Times New Roman" w:hAnsi="Times New Roman" w:cs="Times New Roman"/>
          <w:i/>
          <w:sz w:val="24"/>
        </w:rPr>
        <w:t>Fig</w:t>
      </w:r>
      <w:r>
        <w:rPr>
          <w:rFonts w:ascii="Times New Roman" w:hAnsi="Times New Roman" w:cs="Times New Roman"/>
          <w:i/>
          <w:sz w:val="24"/>
        </w:rPr>
        <w:t xml:space="preserve"> 5</w:t>
      </w:r>
      <w:r w:rsidRPr="002B1045">
        <w:rPr>
          <w:rFonts w:ascii="Times New Roman" w:hAnsi="Times New Roman" w:cs="Times New Roman"/>
          <w:i/>
          <w:sz w:val="24"/>
        </w:rPr>
        <w:t>. Velocity 1</w:t>
      </w:r>
      <w:r>
        <w:rPr>
          <w:rFonts w:ascii="Times New Roman" w:hAnsi="Times New Roman" w:cs="Times New Roman"/>
          <w:i/>
          <w:sz w:val="24"/>
        </w:rPr>
        <w:t xml:space="preserve"> as Time pass by</w:t>
      </w:r>
      <w:r w:rsidR="00D11B1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79CBF6A" wp14:editId="219A1B8A">
            <wp:extent cx="4796148" cy="3600000"/>
            <wp:effectExtent l="0" t="0" r="508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4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A81B" w14:textId="4DD43938" w:rsidR="002B1045" w:rsidRDefault="002B1045" w:rsidP="005437AD">
      <w:pPr>
        <w:pStyle w:val="ListParagraph"/>
        <w:spacing w:afterLines="50" w:after="156" w:line="276" w:lineRule="auto"/>
        <w:ind w:firstLineChars="0" w:firstLine="0"/>
        <w:jc w:val="center"/>
        <w:rPr>
          <w:rFonts w:ascii="Times New Roman" w:hAnsi="Times New Roman" w:cs="Times New Roman"/>
          <w:b/>
          <w:sz w:val="24"/>
        </w:rPr>
      </w:pPr>
      <w:r w:rsidRPr="002B1045">
        <w:rPr>
          <w:rFonts w:ascii="Times New Roman" w:hAnsi="Times New Roman" w:cs="Times New Roman"/>
          <w:i/>
          <w:sz w:val="24"/>
        </w:rPr>
        <w:t>Fig</w:t>
      </w:r>
      <w:r>
        <w:rPr>
          <w:rFonts w:ascii="Times New Roman" w:hAnsi="Times New Roman" w:cs="Times New Roman"/>
          <w:i/>
          <w:sz w:val="24"/>
        </w:rPr>
        <w:t xml:space="preserve"> 6</w:t>
      </w:r>
      <w:r w:rsidRPr="002B1045">
        <w:rPr>
          <w:rFonts w:ascii="Times New Roman" w:hAnsi="Times New Roman" w:cs="Times New Roman"/>
          <w:i/>
          <w:sz w:val="24"/>
        </w:rPr>
        <w:t xml:space="preserve">. Velocity </w:t>
      </w:r>
      <w:r>
        <w:rPr>
          <w:rFonts w:ascii="Times New Roman" w:hAnsi="Times New Roman" w:cs="Times New Roman"/>
          <w:i/>
          <w:sz w:val="24"/>
        </w:rPr>
        <w:t>2 as Time pass by</w:t>
      </w:r>
    </w:p>
    <w:p w14:paraId="6B3092AC" w14:textId="77777777" w:rsidR="002B1045" w:rsidRDefault="00D11B13" w:rsidP="005437AD">
      <w:pPr>
        <w:pStyle w:val="ListParagraph"/>
        <w:spacing w:afterLines="50" w:after="156" w:line="276" w:lineRule="auto"/>
        <w:ind w:firstLineChars="0" w:firstLine="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83F26DA" wp14:editId="53CE60FD">
            <wp:extent cx="4800000" cy="360000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BFE0" w14:textId="77777777" w:rsidR="005437AD" w:rsidRDefault="002B1045" w:rsidP="005437AD">
      <w:pPr>
        <w:pStyle w:val="ListParagraph"/>
        <w:spacing w:afterLines="50" w:after="156" w:line="276" w:lineRule="auto"/>
        <w:ind w:firstLineChars="0" w:firstLine="0"/>
        <w:jc w:val="center"/>
        <w:rPr>
          <w:rFonts w:ascii="Times New Roman" w:hAnsi="Times New Roman" w:cs="Times New Roman"/>
          <w:i/>
          <w:sz w:val="24"/>
        </w:rPr>
      </w:pPr>
      <w:r w:rsidRPr="002B1045">
        <w:rPr>
          <w:rFonts w:ascii="Times New Roman" w:hAnsi="Times New Roman" w:cs="Times New Roman"/>
          <w:i/>
          <w:sz w:val="24"/>
        </w:rPr>
        <w:t>Fig</w:t>
      </w:r>
      <w:r>
        <w:rPr>
          <w:rFonts w:ascii="Times New Roman" w:hAnsi="Times New Roman" w:cs="Times New Roman"/>
          <w:i/>
          <w:sz w:val="24"/>
        </w:rPr>
        <w:t xml:space="preserve"> 7</w:t>
      </w:r>
      <w:r w:rsidRPr="002B1045"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 xml:space="preserve">Corrected Coordinates and Original Measured Coordinates in </w:t>
      </w:r>
      <w:r w:rsidRPr="002B1045">
        <w:rPr>
          <w:rFonts w:ascii="Times New Roman" w:hAnsi="Times New Roman" w:cs="Times New Roman"/>
          <w:i/>
          <w:sz w:val="24"/>
        </w:rPr>
        <w:t>Velocity 1</w:t>
      </w:r>
    </w:p>
    <w:p w14:paraId="65E0F4F7" w14:textId="08BB3AFD" w:rsidR="00D11B13" w:rsidRDefault="002B1045" w:rsidP="005437AD">
      <w:pPr>
        <w:pStyle w:val="ListParagraph"/>
        <w:spacing w:afterLines="50" w:after="156" w:line="276" w:lineRule="auto"/>
        <w:ind w:firstLineChars="0" w:firstLine="0"/>
        <w:jc w:val="center"/>
        <w:rPr>
          <w:noProof/>
        </w:rPr>
      </w:pPr>
      <w:r>
        <w:rPr>
          <w:noProof/>
        </w:rPr>
        <w:t xml:space="preserve"> </w:t>
      </w:r>
      <w:r w:rsidR="00D11B13">
        <w:rPr>
          <w:noProof/>
        </w:rPr>
        <w:drawing>
          <wp:inline distT="0" distB="0" distL="0" distR="0" wp14:anchorId="19C24EFE" wp14:editId="7B126DB5">
            <wp:extent cx="4800000" cy="360000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DFCE" w14:textId="2DEBA725" w:rsidR="002B1045" w:rsidRDefault="002B1045" w:rsidP="005437AD">
      <w:pPr>
        <w:pStyle w:val="ListParagraph"/>
        <w:spacing w:afterLines="50" w:after="156" w:line="276" w:lineRule="auto"/>
        <w:ind w:firstLineChars="0" w:firstLine="0"/>
        <w:jc w:val="center"/>
        <w:rPr>
          <w:rFonts w:ascii="Times New Roman" w:hAnsi="Times New Roman" w:cs="Times New Roman"/>
          <w:b/>
          <w:sz w:val="24"/>
        </w:rPr>
      </w:pPr>
      <w:r w:rsidRPr="002B1045">
        <w:rPr>
          <w:rFonts w:ascii="Times New Roman" w:hAnsi="Times New Roman" w:cs="Times New Roman"/>
          <w:i/>
          <w:sz w:val="24"/>
        </w:rPr>
        <w:t>Fig</w:t>
      </w:r>
      <w:r>
        <w:rPr>
          <w:rFonts w:ascii="Times New Roman" w:hAnsi="Times New Roman" w:cs="Times New Roman"/>
          <w:i/>
          <w:sz w:val="24"/>
        </w:rPr>
        <w:t xml:space="preserve"> 8</w:t>
      </w:r>
      <w:r w:rsidRPr="002B1045"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 xml:space="preserve">Corrected Coordinates and Original Measured Coordinates in </w:t>
      </w:r>
      <w:r w:rsidRPr="002B1045">
        <w:rPr>
          <w:rFonts w:ascii="Times New Roman" w:hAnsi="Times New Roman" w:cs="Times New Roman"/>
          <w:i/>
          <w:sz w:val="24"/>
        </w:rPr>
        <w:t xml:space="preserve">Velocity </w:t>
      </w:r>
      <w:r>
        <w:rPr>
          <w:rFonts w:ascii="Times New Roman" w:hAnsi="Times New Roman" w:cs="Times New Roman"/>
          <w:i/>
          <w:sz w:val="24"/>
        </w:rPr>
        <w:t>2</w:t>
      </w:r>
    </w:p>
    <w:p w14:paraId="36AF3EBF" w14:textId="7C07006C" w:rsidR="00D11B13" w:rsidRDefault="008B5762" w:rsidP="006E0E26">
      <w:pPr>
        <w:widowControl/>
        <w:spacing w:afterLines="50" w:after="156" w:line="276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3D71A126" w14:textId="4427B7DD" w:rsidR="00F24DBF" w:rsidRDefault="00F24DBF" w:rsidP="006E0E26">
      <w:pPr>
        <w:pStyle w:val="ListParagraph"/>
        <w:numPr>
          <w:ilvl w:val="0"/>
          <w:numId w:val="9"/>
        </w:numPr>
        <w:spacing w:afterLines="50" w:after="156" w:line="276" w:lineRule="auto"/>
        <w:ind w:left="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Mean lateral deviations</w:t>
      </w:r>
    </w:p>
    <w:p w14:paraId="42C5767F" w14:textId="54FE76A9" w:rsidR="006844E2" w:rsidRDefault="006844E2" w:rsidP="006E0E26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 w:rsidRPr="006844E2">
        <w:rPr>
          <w:rFonts w:ascii="Times New Roman" w:hAnsi="Times New Roman" w:cs="Times New Roman"/>
          <w:sz w:val="24"/>
        </w:rPr>
        <w:t xml:space="preserve">The </w:t>
      </w:r>
      <w:r w:rsidR="008B5762">
        <w:rPr>
          <w:rFonts w:ascii="Times New Roman" w:hAnsi="Times New Roman" w:cs="Times New Roman"/>
          <w:sz w:val="24"/>
        </w:rPr>
        <w:t>mean lateral deviations</w:t>
      </w:r>
      <w:r w:rsidR="00A96B9F">
        <w:rPr>
          <w:rFonts w:ascii="Times New Roman" w:hAnsi="Times New Roman" w:cs="Times New Roman"/>
          <w:sz w:val="24"/>
        </w:rPr>
        <w:t xml:space="preserve"> show as follow, after deleting some redundant data, we get:</w:t>
      </w:r>
    </w:p>
    <w:p w14:paraId="5E008438" w14:textId="4D14F827" w:rsidR="00A96B9F" w:rsidRPr="00A96B9F" w:rsidRDefault="00A52BD1" w:rsidP="006E0E26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Lateral deviation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mean</m:t>
              </m:r>
            </m:sub>
          </m:sSub>
          <m:r>
            <w:rPr>
              <w:rFonts w:ascii="Cambria Math" w:hAnsi="Cambria Math" w:cs="Times New Roman"/>
              <w:sz w:val="24"/>
            </w:rPr>
            <m:t>=-0.0068 m</m:t>
          </m:r>
        </m:oMath>
      </m:oMathPara>
    </w:p>
    <w:p w14:paraId="385A5F15" w14:textId="3880C73C" w:rsidR="00A96B9F" w:rsidRPr="006844E2" w:rsidRDefault="00A52BD1" w:rsidP="00A96B9F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Lateral deviation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mean</m:t>
              </m:r>
            </m:sub>
          </m:sSub>
          <m:r>
            <w:rPr>
              <w:rFonts w:ascii="Cambria Math" w:hAnsi="Cambria Math" w:cs="Times New Roman"/>
              <w:sz w:val="24"/>
            </w:rPr>
            <m:t>=-0.0060 m</m:t>
          </m:r>
        </m:oMath>
      </m:oMathPara>
    </w:p>
    <w:p w14:paraId="29E3F346" w14:textId="3B0E0966" w:rsidR="00F24DBF" w:rsidRDefault="00F24DBF" w:rsidP="006E0E26">
      <w:pPr>
        <w:pStyle w:val="ListParagraph"/>
        <w:numPr>
          <w:ilvl w:val="0"/>
          <w:numId w:val="9"/>
        </w:numPr>
        <w:spacing w:afterLines="50" w:after="156" w:line="276" w:lineRule="auto"/>
        <w:ind w:left="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Mean velocities</w:t>
      </w:r>
    </w:p>
    <w:p w14:paraId="484D06CD" w14:textId="77115FB0" w:rsidR="00A96B9F" w:rsidRPr="00A96B9F" w:rsidRDefault="00A96B9F" w:rsidP="00A96B9F">
      <w:pPr>
        <w:spacing w:afterLines="50" w:after="156" w:line="276" w:lineRule="auto"/>
        <w:rPr>
          <w:rFonts w:ascii="Times New Roman" w:hAnsi="Times New Roman" w:cs="Times New Roman"/>
          <w:sz w:val="24"/>
        </w:rPr>
      </w:pPr>
      <w:r w:rsidRPr="00A96B9F">
        <w:rPr>
          <w:rFonts w:ascii="Times New Roman" w:hAnsi="Times New Roman" w:cs="Times New Roman"/>
          <w:sz w:val="24"/>
        </w:rPr>
        <w:t>The mean</w:t>
      </w:r>
      <w:r>
        <w:rPr>
          <w:rFonts w:ascii="Times New Roman" w:hAnsi="Times New Roman" w:cs="Times New Roman"/>
          <w:sz w:val="24"/>
        </w:rPr>
        <w:t xml:space="preserve"> velocitie</w:t>
      </w:r>
      <w:r w:rsidRPr="00A96B9F">
        <w:rPr>
          <w:rFonts w:ascii="Times New Roman" w:hAnsi="Times New Roman" w:cs="Times New Roman"/>
          <w:sz w:val="24"/>
        </w:rPr>
        <w:t>s calculate as formula (2.5), after deleting some redundant data, we get:</w:t>
      </w:r>
    </w:p>
    <w:p w14:paraId="4E0AC5DB" w14:textId="77777777" w:rsidR="00A96B9F" w:rsidRPr="00A96B9F" w:rsidRDefault="00A52BD1" w:rsidP="00A96B9F">
      <w:pPr>
        <w:pStyle w:val="ListParagraph"/>
        <w:spacing w:afterLines="50" w:after="156" w:line="276" w:lineRule="auto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mean</m:t>
              </m:r>
            </m:sub>
          </m:sSub>
          <m:r>
            <w:rPr>
              <w:rFonts w:ascii="Cambria Math" w:hAnsi="Cambria Math" w:cs="Times New Roman"/>
              <w:sz w:val="24"/>
            </w:rPr>
            <m:t>=0.0252 m/s</m:t>
          </m:r>
        </m:oMath>
      </m:oMathPara>
    </w:p>
    <w:p w14:paraId="0E55452B" w14:textId="77777777" w:rsidR="00A96B9F" w:rsidRPr="006844E2" w:rsidRDefault="00A52BD1" w:rsidP="00A96B9F">
      <w:pPr>
        <w:pStyle w:val="ListParagraph"/>
        <w:spacing w:afterLines="50" w:after="156" w:line="276" w:lineRule="auto"/>
        <w:ind w:left="360" w:firstLineChars="0" w:firstLine="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mean</m:t>
              </m:r>
            </m:sub>
          </m:sSub>
          <m:r>
            <w:rPr>
              <w:rFonts w:ascii="Cambria Math" w:hAnsi="Cambria Math" w:cs="Times New Roman"/>
              <w:sz w:val="24"/>
            </w:rPr>
            <m:t>=0.0506 m/s</m:t>
          </m:r>
        </m:oMath>
      </m:oMathPara>
    </w:p>
    <w:p w14:paraId="7A2D62F6" w14:textId="7FBF075D" w:rsidR="00F24DBF" w:rsidRDefault="00F24DBF" w:rsidP="006E0E26">
      <w:pPr>
        <w:pStyle w:val="ListParagraph"/>
        <w:numPr>
          <w:ilvl w:val="0"/>
          <w:numId w:val="9"/>
        </w:numPr>
        <w:spacing w:afterLines="50" w:after="156" w:line="276" w:lineRule="auto"/>
        <w:ind w:left="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Calculated synchronization errors</w:t>
      </w:r>
    </w:p>
    <w:p w14:paraId="5E8A82C7" w14:textId="03185DF3" w:rsidR="00230844" w:rsidRDefault="00230844" w:rsidP="00230844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Synchronization errors calculated by formula (2.6). then we get:</w:t>
      </w:r>
    </w:p>
    <w:p w14:paraId="58D8EDDF" w14:textId="46F3FF3C" w:rsidR="00230844" w:rsidRPr="00230844" w:rsidRDefault="00230844" w:rsidP="00230844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lateral deviation</m:t>
                  </m:r>
                </m:sub>
              </m:sSub>
              <m:ctrlPr>
                <w:rPr>
                  <w:rFonts w:ascii="Cambria Math" w:hAnsi="Cambria Math" w:cs="Times New Roman"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mean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=1.0984 s</m:t>
          </m:r>
        </m:oMath>
      </m:oMathPara>
    </w:p>
    <w:p w14:paraId="28A52E31" w14:textId="66B5C05A" w:rsidR="00230844" w:rsidRPr="002018B8" w:rsidRDefault="00230844" w:rsidP="00230844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lateral deviation</m:t>
                  </m:r>
                </m:sub>
              </m:sSub>
              <m:ctrlPr>
                <w:rPr>
                  <w:rFonts w:ascii="Cambria Math" w:hAnsi="Cambria Math" w:cs="Times New Roman"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mean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=0.6322 s</m:t>
          </m:r>
        </m:oMath>
      </m:oMathPara>
    </w:p>
    <w:p w14:paraId="65A13840" w14:textId="5D56FE7F" w:rsidR="002018B8" w:rsidRPr="00230844" w:rsidRDefault="002018B8" w:rsidP="00230844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Different between two errors is less than 0.5</w:t>
      </w:r>
      <w:r w:rsidR="00AC41F1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, which is acceptable.</w:t>
      </w:r>
    </w:p>
    <w:p w14:paraId="0E2162C6" w14:textId="142F652A" w:rsidR="00F24DBF" w:rsidRDefault="00F24DBF" w:rsidP="006E0E26">
      <w:pPr>
        <w:pStyle w:val="ListParagraph"/>
        <w:numPr>
          <w:ilvl w:val="0"/>
          <w:numId w:val="9"/>
        </w:numPr>
        <w:spacing w:afterLines="50" w:after="156" w:line="276" w:lineRule="auto"/>
        <w:ind w:left="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Corrected coordinates</w:t>
      </w:r>
    </w:p>
    <w:p w14:paraId="7948AFA8" w14:textId="5797B8A3" w:rsidR="00230844" w:rsidRDefault="00230844" w:rsidP="00230844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 w:rsidRPr="00230844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corrected coordinates calculate by formula (2.9) and (2.10). </w:t>
      </w:r>
      <w:r w:rsidR="00AC41F1">
        <w:rPr>
          <w:rFonts w:ascii="Times New Roman" w:hAnsi="Times New Roman" w:cs="Times New Roman"/>
          <w:sz w:val="24"/>
        </w:rPr>
        <w:t>The corrected coordinate</w:t>
      </w:r>
      <w:r>
        <w:rPr>
          <w:rFonts w:ascii="Times New Roman" w:hAnsi="Times New Roman" w:cs="Times New Roman"/>
          <w:sz w:val="24"/>
        </w:rPr>
        <w:t xml:space="preserve"> result</w:t>
      </w:r>
      <w:r w:rsidR="00AC41F1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see figure 7 and 8.</w:t>
      </w:r>
    </w:p>
    <w:p w14:paraId="6C42AF4F" w14:textId="77777777" w:rsidR="00230844" w:rsidRPr="00230844" w:rsidRDefault="00230844" w:rsidP="00230844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</w:p>
    <w:p w14:paraId="70613E63" w14:textId="7B51ED7D" w:rsidR="00F24DBF" w:rsidRPr="00D32683" w:rsidRDefault="00F24DBF" w:rsidP="006E0E26">
      <w:pPr>
        <w:pStyle w:val="ListParagraph"/>
        <w:numPr>
          <w:ilvl w:val="0"/>
          <w:numId w:val="3"/>
        </w:numPr>
        <w:spacing w:afterLines="50" w:after="156" w:line="276" w:lineRule="auto"/>
        <w:ind w:left="0" w:firstLineChars="0" w:firstLine="0"/>
        <w:rPr>
          <w:rFonts w:ascii="Times New Roman" w:hAnsi="Times New Roman" w:cs="Times New Roman"/>
          <w:b/>
          <w:sz w:val="28"/>
        </w:rPr>
      </w:pPr>
      <w:r w:rsidRPr="00D32683">
        <w:rPr>
          <w:rFonts w:ascii="Times New Roman" w:hAnsi="Times New Roman" w:cs="Times New Roman"/>
          <w:b/>
          <w:sz w:val="28"/>
        </w:rPr>
        <w:t>Analysis and discussion</w:t>
      </w:r>
    </w:p>
    <w:p w14:paraId="1110D5BD" w14:textId="5F32A080" w:rsidR="0051372A" w:rsidRDefault="0051372A" w:rsidP="0051372A">
      <w:pPr>
        <w:pStyle w:val="ListParagraph"/>
        <w:spacing w:afterLines="50" w:after="156" w:line="276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figure</w:t>
      </w:r>
      <w:r w:rsidR="00120C52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we can</w:t>
      </w:r>
      <w:r w:rsidR="00120C52">
        <w:rPr>
          <w:rFonts w:ascii="Times New Roman" w:hAnsi="Times New Roman" w:cs="Times New Roman"/>
          <w:sz w:val="24"/>
        </w:rPr>
        <w:t xml:space="preserve"> obtain following conclusion:</w:t>
      </w:r>
    </w:p>
    <w:p w14:paraId="275C3B33" w14:textId="32933D5F" w:rsidR="007B436E" w:rsidRDefault="00120C52" w:rsidP="00120C52">
      <w:pPr>
        <w:pStyle w:val="ListParagraph"/>
        <w:numPr>
          <w:ilvl w:val="0"/>
          <w:numId w:val="11"/>
        </w:numPr>
        <w:spacing w:afterLines="50" w:after="156"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figure 1 and 2: the horizontal coordinates are from 2-7 m, the vertical coordinates are around 0.223 m, which means the target move only in horizontal direction, not in vertical direction.</w:t>
      </w:r>
    </w:p>
    <w:p w14:paraId="55A6353C" w14:textId="2CE471EF" w:rsidR="00120C52" w:rsidRDefault="00120C52" w:rsidP="00120C52">
      <w:pPr>
        <w:pStyle w:val="ListParagraph"/>
        <w:numPr>
          <w:ilvl w:val="0"/>
          <w:numId w:val="11"/>
        </w:numPr>
        <w:spacing w:afterLines="50" w:after="156"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figure 3 and 4: the lateral deviation has some unstable performance, using a smoothed data we can get a rather better results due to the pick-out of extreme </w:t>
      </w:r>
      <w:r>
        <w:rPr>
          <w:rFonts w:ascii="Times New Roman" w:hAnsi="Times New Roman" w:cs="Times New Roman"/>
          <w:sz w:val="24"/>
        </w:rPr>
        <w:lastRenderedPageBreak/>
        <w:t>points.</w:t>
      </w:r>
      <w:r w:rsidR="00C00656">
        <w:rPr>
          <w:rFonts w:ascii="Times New Roman" w:hAnsi="Times New Roman" w:cs="Times New Roman"/>
          <w:sz w:val="24"/>
        </w:rPr>
        <w:t xml:space="preserve"> </w:t>
      </w:r>
      <w:proofErr w:type="gramStart"/>
      <w:r w:rsidR="00C00656">
        <w:rPr>
          <w:rFonts w:ascii="Times New Roman" w:hAnsi="Times New Roman" w:cs="Times New Roman"/>
          <w:sz w:val="24"/>
        </w:rPr>
        <w:t>But actually</w:t>
      </w:r>
      <w:proofErr w:type="gramEnd"/>
      <w:r w:rsidR="00C00656">
        <w:rPr>
          <w:rFonts w:ascii="Times New Roman" w:hAnsi="Times New Roman" w:cs="Times New Roman"/>
          <w:sz w:val="24"/>
        </w:rPr>
        <w:t xml:space="preserve"> after change the size of smooth windows of different values, there are not apparently change in the results.</w:t>
      </w:r>
    </w:p>
    <w:p w14:paraId="54045A3E" w14:textId="0E4F24F6" w:rsidR="00120C52" w:rsidRDefault="00120C52" w:rsidP="00120C52">
      <w:pPr>
        <w:pStyle w:val="ListParagraph"/>
        <w:numPr>
          <w:ilvl w:val="0"/>
          <w:numId w:val="11"/>
        </w:numPr>
        <w:spacing w:afterLines="50" w:after="156"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each figure with respect to velocity </w:t>
      </w:r>
      <w:proofErr w:type="gramStart"/>
      <w:r>
        <w:rPr>
          <w:rFonts w:ascii="Times New Roman" w:hAnsi="Times New Roman" w:cs="Times New Roman"/>
          <w:sz w:val="24"/>
        </w:rPr>
        <w:t>1</w:t>
      </w:r>
      <w:proofErr w:type="gramEnd"/>
      <w:r>
        <w:rPr>
          <w:rFonts w:ascii="Times New Roman" w:hAnsi="Times New Roman" w:cs="Times New Roman"/>
          <w:sz w:val="24"/>
        </w:rPr>
        <w:t xml:space="preserve"> we delete some unused data in between</w:t>
      </w:r>
      <w:r w:rsidR="00C00656">
        <w:rPr>
          <w:rFonts w:ascii="Times New Roman" w:hAnsi="Times New Roman" w:cs="Times New Roman"/>
          <w:sz w:val="24"/>
        </w:rPr>
        <w:t>, front and in the end to refine the results</w:t>
      </w:r>
      <w:r>
        <w:rPr>
          <w:rFonts w:ascii="Times New Roman" w:hAnsi="Times New Roman" w:cs="Times New Roman"/>
          <w:sz w:val="24"/>
        </w:rPr>
        <w:t>.</w:t>
      </w:r>
    </w:p>
    <w:p w14:paraId="71B05F57" w14:textId="66466D65" w:rsidR="00120C52" w:rsidRDefault="00120C52" w:rsidP="00120C52">
      <w:pPr>
        <w:pStyle w:val="ListParagraph"/>
        <w:numPr>
          <w:ilvl w:val="0"/>
          <w:numId w:val="11"/>
        </w:numPr>
        <w:spacing w:afterLines="50" w:after="156"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figure 5 and 6: the velocity changes from time to time, but for each velocity, the value is stable around a certain value (the mean velocity). </w:t>
      </w:r>
      <w:r w:rsidR="00532017">
        <w:rPr>
          <w:rFonts w:ascii="Times New Roman" w:hAnsi="Times New Roman" w:cs="Times New Roman"/>
          <w:sz w:val="24"/>
        </w:rPr>
        <w:t>Towards and backwards there is a moment, that the velocity is zero.</w:t>
      </w:r>
      <w:r w:rsidR="00C00656">
        <w:rPr>
          <w:rFonts w:ascii="Times New Roman" w:hAnsi="Times New Roman" w:cs="Times New Roman"/>
          <w:sz w:val="24"/>
        </w:rPr>
        <w:t xml:space="preserve"> Part of value </w:t>
      </w:r>
      <w:proofErr w:type="gramStart"/>
      <w:r w:rsidR="00C00656">
        <w:rPr>
          <w:rFonts w:ascii="Times New Roman" w:hAnsi="Times New Roman" w:cs="Times New Roman"/>
          <w:sz w:val="24"/>
        </w:rPr>
        <w:t>has been deleted</w:t>
      </w:r>
      <w:proofErr w:type="gramEnd"/>
      <w:r w:rsidR="00C00656">
        <w:rPr>
          <w:rFonts w:ascii="Times New Roman" w:hAnsi="Times New Roman" w:cs="Times New Roman"/>
          <w:sz w:val="24"/>
        </w:rPr>
        <w:t>, thus there is a blank in figure 5.</w:t>
      </w:r>
    </w:p>
    <w:p w14:paraId="4E759994" w14:textId="402C5249" w:rsidR="00532017" w:rsidRDefault="00532017" w:rsidP="00532017">
      <w:pPr>
        <w:pStyle w:val="ListParagraph"/>
        <w:numPr>
          <w:ilvl w:val="0"/>
          <w:numId w:val="11"/>
        </w:numPr>
        <w:spacing w:afterLines="50" w:after="156"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figure 7 and 8: from the corrected coordinates we can see, the actual location should be a little </w:t>
      </w:r>
      <w:r w:rsidR="00C00656">
        <w:rPr>
          <w:rFonts w:ascii="Times New Roman" w:hAnsi="Times New Roman" w:cs="Times New Roman"/>
          <w:sz w:val="24"/>
        </w:rPr>
        <w:t>further</w:t>
      </w:r>
      <w:r>
        <w:rPr>
          <w:rFonts w:ascii="Times New Roman" w:hAnsi="Times New Roman" w:cs="Times New Roman"/>
          <w:sz w:val="24"/>
        </w:rPr>
        <w:t xml:space="preserve"> than the measurements, each </w:t>
      </w:r>
      <w:r w:rsidRPr="00532017">
        <w:rPr>
          <w:rFonts w:ascii="Times New Roman" w:hAnsi="Times New Roman" w:cs="Times New Roman"/>
          <w:sz w:val="24"/>
        </w:rPr>
        <w:t>extremum</w:t>
      </w:r>
      <w:r>
        <w:rPr>
          <w:rFonts w:ascii="Times New Roman" w:hAnsi="Times New Roman" w:cs="Times New Roman"/>
          <w:sz w:val="24"/>
        </w:rPr>
        <w:t xml:space="preserve"> comes actually later in measurement due to the synchronization error</w:t>
      </w:r>
      <w:r w:rsidR="00576CD0">
        <w:rPr>
          <w:rFonts w:ascii="Times New Roman" w:hAnsi="Times New Roman" w:cs="Times New Roman"/>
          <w:sz w:val="24"/>
        </w:rPr>
        <w:t xml:space="preserve">, thus the result is a falsified position. </w:t>
      </w:r>
      <w:r w:rsidR="00596715">
        <w:rPr>
          <w:rFonts w:ascii="Times New Roman" w:hAnsi="Times New Roman" w:cs="Times New Roman"/>
          <w:sz w:val="24"/>
        </w:rPr>
        <w:t>Also, after correction, the mean value of each coordinate remain almost the same.</w:t>
      </w:r>
    </w:p>
    <w:p w14:paraId="7291330A" w14:textId="06B0D817" w:rsidR="00576CD0" w:rsidRDefault="00576CD0" w:rsidP="00576CD0">
      <w:pPr>
        <w:pStyle w:val="ListParagraph"/>
        <w:numPr>
          <w:ilvl w:val="0"/>
          <w:numId w:val="11"/>
        </w:numPr>
        <w:spacing w:afterLines="50" w:after="156"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mean lateral deviations: w</w:t>
      </w:r>
      <w:r w:rsidRPr="00576CD0">
        <w:rPr>
          <w:rFonts w:ascii="Times New Roman" w:hAnsi="Times New Roman" w:cs="Times New Roman"/>
          <w:sz w:val="24"/>
        </w:rPr>
        <w:t xml:space="preserve">e can see that two lateral deviations are almost the same, indicate that the relative distance between </w:t>
      </w:r>
      <w:r>
        <w:rPr>
          <w:rFonts w:ascii="Times New Roman" w:hAnsi="Times New Roman" w:cs="Times New Roman"/>
          <w:sz w:val="24"/>
        </w:rPr>
        <w:t>reference line</w:t>
      </w:r>
      <w:r w:rsidRPr="00576CD0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actual coordinate</w:t>
      </w:r>
      <w:r w:rsidRPr="00576CD0">
        <w:rPr>
          <w:rFonts w:ascii="Times New Roman" w:hAnsi="Times New Roman" w:cs="Times New Roman"/>
          <w:sz w:val="24"/>
        </w:rPr>
        <w:t xml:space="preserve"> is the same</w:t>
      </w:r>
      <w:r>
        <w:rPr>
          <w:rFonts w:ascii="Times New Roman" w:hAnsi="Times New Roman" w:cs="Times New Roman"/>
          <w:sz w:val="24"/>
        </w:rPr>
        <w:t>, around 0.006m</w:t>
      </w:r>
      <w:r w:rsidRPr="00576CD0">
        <w:rPr>
          <w:rFonts w:ascii="Times New Roman" w:hAnsi="Times New Roman" w:cs="Times New Roman"/>
          <w:sz w:val="24"/>
        </w:rPr>
        <w:t>.</w:t>
      </w:r>
    </w:p>
    <w:p w14:paraId="719045BC" w14:textId="506345FC" w:rsidR="00576CD0" w:rsidRPr="00576CD0" w:rsidRDefault="00576CD0" w:rsidP="00576CD0">
      <w:pPr>
        <w:pStyle w:val="ListParagraph"/>
        <w:numPr>
          <w:ilvl w:val="0"/>
          <w:numId w:val="11"/>
        </w:numPr>
        <w:spacing w:afterLines="50" w:after="156"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mean velocities: w</w:t>
      </w:r>
      <w:r w:rsidRPr="00576CD0">
        <w:rPr>
          <w:rFonts w:ascii="Times New Roman" w:hAnsi="Times New Roman" w:cs="Times New Roman"/>
          <w:sz w:val="24"/>
        </w:rPr>
        <w:t>e can see that the second velocity is almost two times of the first velocity, which shows that we come to a right answer.</w:t>
      </w:r>
    </w:p>
    <w:p w14:paraId="495EA0D4" w14:textId="7B5EB9A4" w:rsidR="00576CD0" w:rsidRDefault="00576CD0" w:rsidP="00576CD0">
      <w:pPr>
        <w:pStyle w:val="ListParagraph"/>
        <w:numPr>
          <w:ilvl w:val="0"/>
          <w:numId w:val="11"/>
        </w:numPr>
        <w:spacing w:afterLines="50" w:after="156"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 Synchronization errors: it shows that the faster the velocity is, the less synchronization error is.</w:t>
      </w:r>
    </w:p>
    <w:p w14:paraId="34F2B278" w14:textId="77777777" w:rsidR="00FE665A" w:rsidRDefault="00FE665A" w:rsidP="00FE665A">
      <w:pPr>
        <w:spacing w:afterLines="50" w:after="156" w:line="276" w:lineRule="auto"/>
        <w:rPr>
          <w:rFonts w:ascii="Times New Roman" w:hAnsi="Times New Roman" w:cs="Times New Roman"/>
          <w:sz w:val="24"/>
        </w:rPr>
      </w:pPr>
    </w:p>
    <w:p w14:paraId="7C04D524" w14:textId="125FD117" w:rsidR="00AF005D" w:rsidRPr="00FE665A" w:rsidRDefault="00AF005D" w:rsidP="00FE665A">
      <w:pPr>
        <w:spacing w:afterLines="50" w:after="156" w:line="276" w:lineRule="auto"/>
        <w:rPr>
          <w:rFonts w:ascii="Times New Roman" w:hAnsi="Times New Roman" w:cs="Times New Roman"/>
          <w:sz w:val="24"/>
        </w:rPr>
      </w:pPr>
      <w:r w:rsidRPr="00FE665A">
        <w:rPr>
          <w:rFonts w:ascii="Times New Roman" w:hAnsi="Times New Roman" w:cs="Times New Roman"/>
          <w:sz w:val="24"/>
        </w:rPr>
        <w:t xml:space="preserve">In real measurement, we should </w:t>
      </w:r>
      <w:r w:rsidR="00FE665A">
        <w:rPr>
          <w:rFonts w:ascii="Times New Roman" w:hAnsi="Times New Roman" w:cs="Times New Roman"/>
          <w:sz w:val="24"/>
        </w:rPr>
        <w:t>pay attention to</w:t>
      </w:r>
      <w:r w:rsidRPr="00FE665A">
        <w:rPr>
          <w:rFonts w:ascii="Times New Roman" w:hAnsi="Times New Roman" w:cs="Times New Roman"/>
          <w:sz w:val="24"/>
        </w:rPr>
        <w:t xml:space="preserve"> data pre-process, reduce the error </w:t>
      </w:r>
      <w:r w:rsidR="00FE665A">
        <w:rPr>
          <w:rFonts w:ascii="Times New Roman" w:hAnsi="Times New Roman" w:cs="Times New Roman"/>
          <w:sz w:val="24"/>
        </w:rPr>
        <w:t>caused</w:t>
      </w:r>
      <w:r w:rsidRPr="00FE665A">
        <w:rPr>
          <w:rFonts w:ascii="Times New Roman" w:hAnsi="Times New Roman" w:cs="Times New Roman"/>
          <w:sz w:val="24"/>
        </w:rPr>
        <w:t xml:space="preserve"> by the synchronization errors, therefore obtain a better result.</w:t>
      </w:r>
      <w:bookmarkStart w:id="0" w:name="_GoBack"/>
      <w:bookmarkEnd w:id="0"/>
    </w:p>
    <w:sectPr w:rsidR="00AF005D" w:rsidRPr="00FE665A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B02F9" w14:textId="77777777" w:rsidR="00B17C40" w:rsidRDefault="00B17C40" w:rsidP="00CA0EDB">
      <w:r>
        <w:separator/>
      </w:r>
    </w:p>
  </w:endnote>
  <w:endnote w:type="continuationSeparator" w:id="0">
    <w:p w14:paraId="51406ED7" w14:textId="77777777" w:rsidR="00B17C40" w:rsidRDefault="00B17C40" w:rsidP="00CA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9383017"/>
      <w:docPartObj>
        <w:docPartGallery w:val="Page Numbers (Bottom of Page)"/>
        <w:docPartUnique/>
      </w:docPartObj>
    </w:sdtPr>
    <w:sdtEndPr/>
    <w:sdtContent>
      <w:p w14:paraId="31009FCC" w14:textId="4DBA28EE" w:rsidR="00546905" w:rsidRDefault="0054690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2BD1" w:rsidRPr="00A52BD1">
          <w:rPr>
            <w:noProof/>
            <w:lang w:val="zh-CN"/>
          </w:rPr>
          <w:t>8</w:t>
        </w:r>
        <w:r>
          <w:fldChar w:fldCharType="end"/>
        </w:r>
      </w:p>
    </w:sdtContent>
  </w:sdt>
  <w:p w14:paraId="792B81B8" w14:textId="77777777" w:rsidR="00546905" w:rsidRDefault="00546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2A1FB" w14:textId="77777777" w:rsidR="00B17C40" w:rsidRDefault="00B17C40" w:rsidP="00CA0EDB">
      <w:r>
        <w:separator/>
      </w:r>
    </w:p>
  </w:footnote>
  <w:footnote w:type="continuationSeparator" w:id="0">
    <w:p w14:paraId="50C4C18B" w14:textId="77777777" w:rsidR="00B17C40" w:rsidRDefault="00B17C40" w:rsidP="00CA0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48BCA" w14:textId="558ACA80" w:rsidR="00546905" w:rsidRDefault="00546905">
    <w:pPr>
      <w:pStyle w:val="Header"/>
    </w:pPr>
    <w:r>
      <w:rPr>
        <w:rFonts w:hint="eastAsia"/>
      </w:rPr>
      <w:t>K</w:t>
    </w:r>
    <w:r>
      <w:t xml:space="preserve">inematic Measurement Systems Lab </w:t>
    </w:r>
    <w:r w:rsidR="00F24DBF">
      <w:t>3:</w:t>
    </w:r>
    <w:r>
      <w:t xml:space="preserve"> </w:t>
    </w:r>
    <w:r w:rsidR="00F24DBF" w:rsidRPr="00F24DBF">
      <w:t>Kinematic Tachymeter Measurement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430A3"/>
    <w:multiLevelType w:val="hybridMultilevel"/>
    <w:tmpl w:val="20D04D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21005D1"/>
    <w:multiLevelType w:val="hybridMultilevel"/>
    <w:tmpl w:val="609CC2A2"/>
    <w:lvl w:ilvl="0" w:tplc="E63ADE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6A2F34"/>
    <w:multiLevelType w:val="hybridMultilevel"/>
    <w:tmpl w:val="2E224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7702AA"/>
    <w:multiLevelType w:val="hybridMultilevel"/>
    <w:tmpl w:val="7B1097C4"/>
    <w:lvl w:ilvl="0" w:tplc="10841E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A7062C"/>
    <w:multiLevelType w:val="hybridMultilevel"/>
    <w:tmpl w:val="0E08A684"/>
    <w:lvl w:ilvl="0" w:tplc="1F405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B2565B"/>
    <w:multiLevelType w:val="hybridMultilevel"/>
    <w:tmpl w:val="2F58BE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807A47"/>
    <w:multiLevelType w:val="hybridMultilevel"/>
    <w:tmpl w:val="A942D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051730"/>
    <w:multiLevelType w:val="hybridMultilevel"/>
    <w:tmpl w:val="2F58BE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CC79B1"/>
    <w:multiLevelType w:val="hybridMultilevel"/>
    <w:tmpl w:val="2F58BE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AB461A"/>
    <w:multiLevelType w:val="hybridMultilevel"/>
    <w:tmpl w:val="49E08C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58D3988"/>
    <w:multiLevelType w:val="hybridMultilevel"/>
    <w:tmpl w:val="AA10D3D4"/>
    <w:lvl w:ilvl="0" w:tplc="1F405786">
      <w:start w:val="1"/>
      <w:numFmt w:val="decimal"/>
      <w:lvlText w:val="%1."/>
      <w:lvlJc w:val="left"/>
      <w:pPr>
        <w:ind w:left="84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6C3F7B52"/>
    <w:multiLevelType w:val="hybridMultilevel"/>
    <w:tmpl w:val="2F58BE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B7"/>
    <w:rsid w:val="00016D91"/>
    <w:rsid w:val="00073BD1"/>
    <w:rsid w:val="00085FAB"/>
    <w:rsid w:val="000B320A"/>
    <w:rsid w:val="000E31D4"/>
    <w:rsid w:val="001076CC"/>
    <w:rsid w:val="00120C52"/>
    <w:rsid w:val="00130270"/>
    <w:rsid w:val="0013545A"/>
    <w:rsid w:val="00146625"/>
    <w:rsid w:val="00164A22"/>
    <w:rsid w:val="00196340"/>
    <w:rsid w:val="001F4EBD"/>
    <w:rsid w:val="002018B8"/>
    <w:rsid w:val="00205B77"/>
    <w:rsid w:val="0021516C"/>
    <w:rsid w:val="00230844"/>
    <w:rsid w:val="00234FF8"/>
    <w:rsid w:val="0025623B"/>
    <w:rsid w:val="00262A3D"/>
    <w:rsid w:val="00296F5B"/>
    <w:rsid w:val="002A6A0C"/>
    <w:rsid w:val="002B1045"/>
    <w:rsid w:val="002D0789"/>
    <w:rsid w:val="002D0B4B"/>
    <w:rsid w:val="002E0E37"/>
    <w:rsid w:val="00337560"/>
    <w:rsid w:val="00342EF5"/>
    <w:rsid w:val="003522F0"/>
    <w:rsid w:val="00380EA4"/>
    <w:rsid w:val="00395E27"/>
    <w:rsid w:val="003A07A5"/>
    <w:rsid w:val="003B5015"/>
    <w:rsid w:val="003C0B48"/>
    <w:rsid w:val="003C162C"/>
    <w:rsid w:val="003C6CF8"/>
    <w:rsid w:val="003D3FA8"/>
    <w:rsid w:val="003E09BE"/>
    <w:rsid w:val="004064DA"/>
    <w:rsid w:val="0041513C"/>
    <w:rsid w:val="00416CFE"/>
    <w:rsid w:val="00425192"/>
    <w:rsid w:val="00431622"/>
    <w:rsid w:val="00441E18"/>
    <w:rsid w:val="00465F4A"/>
    <w:rsid w:val="004724DE"/>
    <w:rsid w:val="004C61F4"/>
    <w:rsid w:val="004C633D"/>
    <w:rsid w:val="004C64EE"/>
    <w:rsid w:val="004E6AD3"/>
    <w:rsid w:val="004F1040"/>
    <w:rsid w:val="00512943"/>
    <w:rsid w:val="0051372A"/>
    <w:rsid w:val="00532017"/>
    <w:rsid w:val="005414F3"/>
    <w:rsid w:val="005437AD"/>
    <w:rsid w:val="00546905"/>
    <w:rsid w:val="00551AB7"/>
    <w:rsid w:val="00576CD0"/>
    <w:rsid w:val="00591040"/>
    <w:rsid w:val="00596715"/>
    <w:rsid w:val="00597460"/>
    <w:rsid w:val="005E2FF5"/>
    <w:rsid w:val="005E3F5D"/>
    <w:rsid w:val="005F6DF1"/>
    <w:rsid w:val="00601119"/>
    <w:rsid w:val="0061794E"/>
    <w:rsid w:val="00646088"/>
    <w:rsid w:val="006602C1"/>
    <w:rsid w:val="00672BCC"/>
    <w:rsid w:val="006844E2"/>
    <w:rsid w:val="0069413C"/>
    <w:rsid w:val="00695CF2"/>
    <w:rsid w:val="0069607A"/>
    <w:rsid w:val="006A5FC0"/>
    <w:rsid w:val="006B209A"/>
    <w:rsid w:val="006C2F09"/>
    <w:rsid w:val="006D119F"/>
    <w:rsid w:val="006E0E26"/>
    <w:rsid w:val="006E4BB6"/>
    <w:rsid w:val="006F4808"/>
    <w:rsid w:val="00700E9B"/>
    <w:rsid w:val="007471B7"/>
    <w:rsid w:val="00792F0B"/>
    <w:rsid w:val="007A326D"/>
    <w:rsid w:val="007B436E"/>
    <w:rsid w:val="007C2009"/>
    <w:rsid w:val="007E45F6"/>
    <w:rsid w:val="00821F7E"/>
    <w:rsid w:val="00844AEB"/>
    <w:rsid w:val="00853CB5"/>
    <w:rsid w:val="008638F3"/>
    <w:rsid w:val="00864C42"/>
    <w:rsid w:val="008B5762"/>
    <w:rsid w:val="008B6CB7"/>
    <w:rsid w:val="008C3C16"/>
    <w:rsid w:val="008C45AD"/>
    <w:rsid w:val="008D1A38"/>
    <w:rsid w:val="008D1E04"/>
    <w:rsid w:val="00923EBC"/>
    <w:rsid w:val="00932415"/>
    <w:rsid w:val="009334C1"/>
    <w:rsid w:val="009434D9"/>
    <w:rsid w:val="009700EC"/>
    <w:rsid w:val="00992289"/>
    <w:rsid w:val="00994289"/>
    <w:rsid w:val="009A4012"/>
    <w:rsid w:val="009B59DF"/>
    <w:rsid w:val="009C745F"/>
    <w:rsid w:val="009D04D2"/>
    <w:rsid w:val="00A11190"/>
    <w:rsid w:val="00A156A1"/>
    <w:rsid w:val="00A22AD3"/>
    <w:rsid w:val="00A52BD1"/>
    <w:rsid w:val="00A60F2A"/>
    <w:rsid w:val="00A65959"/>
    <w:rsid w:val="00A77707"/>
    <w:rsid w:val="00A96B9F"/>
    <w:rsid w:val="00AB0D05"/>
    <w:rsid w:val="00AB3CD0"/>
    <w:rsid w:val="00AB7C9F"/>
    <w:rsid w:val="00AC41F1"/>
    <w:rsid w:val="00AE4311"/>
    <w:rsid w:val="00AF005D"/>
    <w:rsid w:val="00B17C40"/>
    <w:rsid w:val="00B23162"/>
    <w:rsid w:val="00B45417"/>
    <w:rsid w:val="00B57B5B"/>
    <w:rsid w:val="00B718EF"/>
    <w:rsid w:val="00B901E4"/>
    <w:rsid w:val="00BA4629"/>
    <w:rsid w:val="00BA5E72"/>
    <w:rsid w:val="00BB74C5"/>
    <w:rsid w:val="00BC4AAD"/>
    <w:rsid w:val="00BC7473"/>
    <w:rsid w:val="00BD5B57"/>
    <w:rsid w:val="00C00656"/>
    <w:rsid w:val="00C04486"/>
    <w:rsid w:val="00C3137B"/>
    <w:rsid w:val="00C35EED"/>
    <w:rsid w:val="00C422D5"/>
    <w:rsid w:val="00C6327A"/>
    <w:rsid w:val="00C74D61"/>
    <w:rsid w:val="00CA0EDB"/>
    <w:rsid w:val="00CC2A4E"/>
    <w:rsid w:val="00CD0912"/>
    <w:rsid w:val="00CD097E"/>
    <w:rsid w:val="00D0326F"/>
    <w:rsid w:val="00D11B13"/>
    <w:rsid w:val="00D32683"/>
    <w:rsid w:val="00D53B6B"/>
    <w:rsid w:val="00D53DBE"/>
    <w:rsid w:val="00D57F49"/>
    <w:rsid w:val="00D67BA2"/>
    <w:rsid w:val="00D7194D"/>
    <w:rsid w:val="00D83388"/>
    <w:rsid w:val="00DC0A67"/>
    <w:rsid w:val="00DC1564"/>
    <w:rsid w:val="00DE1508"/>
    <w:rsid w:val="00DF4673"/>
    <w:rsid w:val="00DF59BB"/>
    <w:rsid w:val="00E43EA0"/>
    <w:rsid w:val="00E97EFA"/>
    <w:rsid w:val="00EA2C16"/>
    <w:rsid w:val="00EA3D0D"/>
    <w:rsid w:val="00EC2AD9"/>
    <w:rsid w:val="00ED0D96"/>
    <w:rsid w:val="00F146A2"/>
    <w:rsid w:val="00F24DBF"/>
    <w:rsid w:val="00F25E51"/>
    <w:rsid w:val="00F545A5"/>
    <w:rsid w:val="00FA09AE"/>
    <w:rsid w:val="00F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3DA854"/>
  <w15:chartTrackingRefBased/>
  <w15:docId w15:val="{80269AFE-2F3C-4CB0-BBF4-BBD10EF0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4F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A0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0ED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0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0EDB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16D91"/>
    <w:rPr>
      <w:color w:val="808080"/>
    </w:rPr>
  </w:style>
  <w:style w:type="table" w:styleId="TableGrid">
    <w:name w:val="Table Grid"/>
    <w:basedOn w:val="TableNormal"/>
    <w:uiPriority w:val="39"/>
    <w:rsid w:val="00073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C2F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CFA1C-A3D1-4F6F-917C-5A692384C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BA9E1769</Template>
  <TotalTime>0</TotalTime>
  <Pages>8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NIAN</dc:creator>
  <cp:keywords/>
  <dc:description/>
  <cp:lastModifiedBy>V097</cp:lastModifiedBy>
  <cp:revision>125</cp:revision>
  <cp:lastPrinted>2018-06-21T12:32:00Z</cp:lastPrinted>
  <dcterms:created xsi:type="dcterms:W3CDTF">2018-04-24T07:53:00Z</dcterms:created>
  <dcterms:modified xsi:type="dcterms:W3CDTF">2018-06-21T12:33:00Z</dcterms:modified>
</cp:coreProperties>
</file>